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6847AF">
      <w:pPr>
        <w:rPr>
          <w:rFonts w:cs="Arial"/>
          <w:b/>
          <w:sz w:val="32"/>
          <w:szCs w:val="32"/>
        </w:rPr>
      </w:pPr>
    </w:p>
    <w:p w:rsidR="006847AF" w:rsidRPr="00803F29" w:rsidRDefault="006847AF" w:rsidP="004A7EEA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6847AF" w:rsidP="006847AF">
      <w:pPr>
        <w:rPr>
          <w:rFonts w:cs="Arial"/>
        </w:rPr>
      </w:pPr>
    </w:p>
    <w:p w:rsidR="006847AF" w:rsidRPr="00803F29" w:rsidRDefault="003A6D89" w:rsidP="004A7EEA">
      <w:pPr>
        <w:spacing w:after="480"/>
        <w:rPr>
          <w:rFonts w:cs="Arial"/>
          <w:b/>
          <w:sz w:val="56"/>
          <w:szCs w:val="56"/>
        </w:rPr>
      </w:pPr>
      <w:r w:rsidRPr="00803F29">
        <w:rPr>
          <w:rFonts w:cs="Arial"/>
          <w:b/>
          <w:sz w:val="56"/>
          <w:szCs w:val="56"/>
        </w:rPr>
        <w:t>Use Case Template</w:t>
      </w:r>
    </w:p>
    <w:p w:rsidR="006847AF" w:rsidRPr="00803F29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Project Name: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DISCS Practicum System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Project ID: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1.000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 w:rsidRPr="00803F29">
        <w:rPr>
          <w:rFonts w:cs="Arial"/>
          <w:b/>
          <w:sz w:val="28"/>
        </w:rPr>
        <w:t xml:space="preserve">Executive Sponsor: </w:t>
      </w:r>
      <w:r w:rsidR="00BE33D1" w:rsidRPr="00803F29">
        <w:rPr>
          <w:rFonts w:cs="Arial"/>
          <w:b/>
          <w:sz w:val="28"/>
        </w:rPr>
        <w:t xml:space="preserve"> </w:t>
      </w:r>
      <w:r w:rsidR="00C46562" w:rsidRPr="00803F29">
        <w:rPr>
          <w:rFonts w:cs="Arial"/>
          <w:b/>
          <w:sz w:val="28"/>
        </w:rPr>
        <w:t>Ma’am Jess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803F29">
        <w:rPr>
          <w:rFonts w:cs="Arial"/>
          <w:b/>
          <w:sz w:val="28"/>
          <w:szCs w:val="28"/>
        </w:rPr>
        <w:t xml:space="preserve">Project Manager:  </w:t>
      </w:r>
      <w:r w:rsidR="00C46562" w:rsidRPr="00803F29">
        <w:rPr>
          <w:rFonts w:cs="Arial"/>
          <w:b/>
          <w:sz w:val="28"/>
          <w:szCs w:val="28"/>
        </w:rPr>
        <w:t>Melvin Luis Mendoza</w:t>
      </w:r>
    </w:p>
    <w:p w:rsidR="006847AF" w:rsidRPr="00803F29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803F29">
        <w:rPr>
          <w:rFonts w:cs="Arial"/>
          <w:b/>
          <w:sz w:val="28"/>
          <w:szCs w:val="28"/>
        </w:rPr>
        <w:t>Business Analyst:</w:t>
      </w:r>
      <w:r w:rsidR="00BE33D1" w:rsidRPr="00803F29">
        <w:rPr>
          <w:rFonts w:cs="Arial"/>
          <w:b/>
          <w:sz w:val="28"/>
          <w:szCs w:val="28"/>
        </w:rPr>
        <w:t xml:space="preserve">  </w:t>
      </w:r>
      <w:r w:rsidR="00C46562" w:rsidRPr="00803F29">
        <w:rPr>
          <w:rFonts w:cs="Arial"/>
          <w:b/>
          <w:sz w:val="28"/>
          <w:szCs w:val="28"/>
        </w:rPr>
        <w:t>Miguel Palma</w:t>
      </w: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</w:p>
    <w:p w:rsidR="006847AF" w:rsidRPr="00803F29" w:rsidRDefault="006847AF" w:rsidP="006847AF">
      <w:pPr>
        <w:pStyle w:val="Bodytext"/>
        <w:ind w:left="0"/>
        <w:rPr>
          <w:rFonts w:cs="Arial"/>
        </w:rPr>
      </w:pPr>
      <w:r w:rsidRPr="00803F29">
        <w:rPr>
          <w:rFonts w:cs="Arial"/>
        </w:rPr>
        <w:t>Date:</w:t>
      </w:r>
      <w:r w:rsidRPr="00803F29">
        <w:rPr>
          <w:rFonts w:cs="Arial"/>
        </w:rPr>
        <w:tab/>
      </w:r>
      <w:r w:rsidR="004A7EEA" w:rsidRPr="00803F29">
        <w:rPr>
          <w:rFonts w:cs="Arial"/>
        </w:rPr>
        <w:fldChar w:fldCharType="begin"/>
      </w:r>
      <w:r w:rsidR="004A7EEA" w:rsidRPr="00803F29">
        <w:rPr>
          <w:rFonts w:cs="Arial"/>
        </w:rPr>
        <w:instrText xml:space="preserve"> SAVEDATE  \@ "MMMM d, yyyy"  \* MERGEFORMAT </w:instrText>
      </w:r>
      <w:r w:rsidR="004A7EEA" w:rsidRPr="00803F29">
        <w:rPr>
          <w:rFonts w:cs="Arial"/>
        </w:rPr>
        <w:fldChar w:fldCharType="separate"/>
      </w:r>
      <w:r w:rsidR="00800467">
        <w:rPr>
          <w:rFonts w:cs="Arial"/>
          <w:noProof/>
        </w:rPr>
        <w:t>August 12, 2014</w:t>
      </w:r>
      <w:r w:rsidR="004A7EEA" w:rsidRPr="00803F29">
        <w:rPr>
          <w:rFonts w:cs="Arial"/>
        </w:rPr>
        <w:fldChar w:fldCharType="end"/>
      </w:r>
    </w:p>
    <w:p w:rsidR="004A409A" w:rsidRPr="00803F29" w:rsidRDefault="006847AF" w:rsidP="003416E1">
      <w:pPr>
        <w:jc w:val="center"/>
        <w:rPr>
          <w:rFonts w:cs="Arial"/>
          <w:b/>
          <w:sz w:val="32"/>
          <w:szCs w:val="32"/>
        </w:rPr>
      </w:pPr>
      <w:r w:rsidRPr="00803F29">
        <w:rPr>
          <w:rFonts w:cs="Arial"/>
          <w:b/>
          <w:sz w:val="32"/>
          <w:szCs w:val="32"/>
        </w:rPr>
        <w:br w:type="page"/>
      </w:r>
      <w:r w:rsidR="004A409A" w:rsidRPr="00803F29">
        <w:rPr>
          <w:rFonts w:cs="Arial"/>
          <w:b/>
          <w:sz w:val="32"/>
          <w:szCs w:val="32"/>
        </w:rPr>
        <w:lastRenderedPageBreak/>
        <w:t>Table of Contents</w:t>
      </w:r>
    </w:p>
    <w:p w:rsidR="00866353" w:rsidRDefault="0013598B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803F29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395565158" w:history="1">
        <w:r w:rsidR="00866353" w:rsidRPr="00336734">
          <w:rPr>
            <w:rStyle w:val="Hyperlink"/>
            <w:noProof/>
          </w:rPr>
          <w:t>Approvals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_Toc395565158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4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59" w:history="1">
        <w:r w:rsidR="00866353" w:rsidRPr="00336734">
          <w:rPr>
            <w:rStyle w:val="Hyperlink"/>
            <w:noProof/>
          </w:rPr>
          <w:t>Use Case List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_Toc395565159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5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0" w:history="1">
        <w:r w:rsidR="00866353" w:rsidRPr="00336734">
          <w:rPr>
            <w:rStyle w:val="Hyperlink"/>
            <w:noProof/>
          </w:rPr>
          <w:t>1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User Log-in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_Toc395565160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6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1" w:history="1">
        <w:r w:rsidR="00866353" w:rsidRPr="00336734">
          <w:rPr>
            <w:rStyle w:val="Hyperlink"/>
            <w:noProof/>
          </w:rPr>
          <w:t>2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Update Information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_Toc395565161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8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2" w:history="1">
        <w:r w:rsidR="00866353" w:rsidRPr="00336734">
          <w:rPr>
            <w:rStyle w:val="Hyperlink"/>
            <w:noProof/>
          </w:rPr>
          <w:t>3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Midpoint Review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_Toc395565162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9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3" w:history="1">
        <w:r w:rsidR="00866353" w:rsidRPr="00336734">
          <w:rPr>
            <w:rStyle w:val="Hyperlink"/>
            <w:noProof/>
          </w:rPr>
          <w:t>4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Practicum Learning Contract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_Toc395565163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12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4" w:history="1">
        <w:r w:rsidR="00866353" w:rsidRPr="00336734">
          <w:rPr>
            <w:rStyle w:val="Hyperlink"/>
            <w:noProof/>
          </w:rPr>
          <w:t>5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Practicum Approval Form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_Toc395565164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15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5" w:history="1">
        <w:r w:rsidR="00866353" w:rsidRPr="00336734">
          <w:rPr>
            <w:rStyle w:val="Hyperlink"/>
            <w:noProof/>
          </w:rPr>
          <w:t>6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Student Evaluation of Practicum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_Toc395565165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18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6" w:history="1">
        <w:r w:rsidR="00866353" w:rsidRPr="00336734">
          <w:rPr>
            <w:rStyle w:val="Hyperlink"/>
            <w:noProof/>
          </w:rPr>
          <w:t>7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Student Evaluation Form Processing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_Toc395565166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19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7" w:history="1">
        <w:r w:rsidR="00866353" w:rsidRPr="00336734">
          <w:rPr>
            <w:rStyle w:val="Hyperlink"/>
            <w:noProof/>
          </w:rPr>
          <w:t>8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Accounts Management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_Toc395565167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21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8" w:history="1">
        <w:r w:rsidR="00866353" w:rsidRPr="00336734">
          <w:rPr>
            <w:rStyle w:val="Hyperlink"/>
            <w:noProof/>
          </w:rPr>
          <w:t>9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View Grades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_Toc395565168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24</w:t>
        </w:r>
        <w:r w:rsidR="00866353">
          <w:rPr>
            <w:noProof/>
            <w:webHidden/>
          </w:rPr>
          <w:fldChar w:fldCharType="end"/>
        </w:r>
      </w:hyperlink>
    </w:p>
    <w:p w:rsidR="00866353" w:rsidRDefault="00C436E6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95565169" w:history="1">
        <w:r w:rsidR="00866353" w:rsidRPr="00336734">
          <w:rPr>
            <w:rStyle w:val="Hyperlink"/>
            <w:noProof/>
          </w:rPr>
          <w:t>10</w:t>
        </w:r>
        <w:r w:rsidR="008663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66353" w:rsidRPr="00336734">
          <w:rPr>
            <w:rStyle w:val="Hyperlink"/>
            <w:noProof/>
          </w:rPr>
          <w:t>View List of Submitted Documents</w:t>
        </w:r>
        <w:r w:rsidR="00866353">
          <w:rPr>
            <w:noProof/>
            <w:webHidden/>
          </w:rPr>
          <w:tab/>
        </w:r>
        <w:r w:rsidR="00866353">
          <w:rPr>
            <w:noProof/>
            <w:webHidden/>
          </w:rPr>
          <w:fldChar w:fldCharType="begin"/>
        </w:r>
        <w:r w:rsidR="00866353">
          <w:rPr>
            <w:noProof/>
            <w:webHidden/>
          </w:rPr>
          <w:instrText xml:space="preserve"> PAGEREF _Toc395565169 \h </w:instrText>
        </w:r>
        <w:r w:rsidR="00866353">
          <w:rPr>
            <w:noProof/>
            <w:webHidden/>
          </w:rPr>
        </w:r>
        <w:r w:rsidR="00866353">
          <w:rPr>
            <w:noProof/>
            <w:webHidden/>
          </w:rPr>
          <w:fldChar w:fldCharType="separate"/>
        </w:r>
        <w:r w:rsidR="00866353">
          <w:rPr>
            <w:noProof/>
            <w:webHidden/>
          </w:rPr>
          <w:t>24</w:t>
        </w:r>
        <w:r w:rsidR="00866353">
          <w:rPr>
            <w:noProof/>
            <w:webHidden/>
          </w:rPr>
          <w:fldChar w:fldCharType="end"/>
        </w:r>
      </w:hyperlink>
    </w:p>
    <w:p w:rsidR="00083ABE" w:rsidRPr="00803F29" w:rsidRDefault="0013598B" w:rsidP="00722A41">
      <w:pPr>
        <w:rPr>
          <w:rFonts w:cs="Arial"/>
        </w:rPr>
      </w:pPr>
      <w:r w:rsidRPr="00803F29">
        <w:fldChar w:fldCharType="end"/>
      </w:r>
      <w:r w:rsidR="0036089E" w:rsidRPr="00803F29">
        <w:br w:type="page"/>
      </w:r>
      <w:r w:rsidR="00083ABE" w:rsidRPr="00803F29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RPr="00803F29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Pr="00803F29" w:rsidRDefault="00306F22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Pr="00803F29" w:rsidRDefault="00A6280F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Pr="00803F29" w:rsidRDefault="00A6280F" w:rsidP="00575794">
            <w:pPr>
              <w:jc w:val="both"/>
              <w:rPr>
                <w:rFonts w:cs="Arial"/>
                <w:b/>
              </w:rPr>
            </w:pPr>
            <w:r w:rsidRPr="00803F29">
              <w:rPr>
                <w:rFonts w:cs="Arial"/>
                <w:b/>
              </w:rPr>
              <w:t>Revision Description</w:t>
            </w: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C2660D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0.1.0</w:t>
            </w:r>
          </w:p>
        </w:tc>
        <w:tc>
          <w:tcPr>
            <w:tcW w:w="1334" w:type="dxa"/>
          </w:tcPr>
          <w:p w:rsidR="00A6280F" w:rsidRPr="00803F29" w:rsidRDefault="006F619C" w:rsidP="00575794">
            <w:pPr>
              <w:jc w:val="both"/>
              <w:rPr>
                <w:rFonts w:cs="Arial"/>
              </w:rPr>
            </w:pPr>
            <w:r w:rsidRPr="00803F29">
              <w:rPr>
                <w:rFonts w:cs="Arial"/>
              </w:rPr>
              <w:t>8/11/14</w:t>
            </w:r>
          </w:p>
        </w:tc>
        <w:tc>
          <w:tcPr>
            <w:tcW w:w="7213" w:type="dxa"/>
          </w:tcPr>
          <w:p w:rsidR="00A6280F" w:rsidRPr="00803F29" w:rsidRDefault="006F619C" w:rsidP="00575794">
            <w:pPr>
              <w:jc w:val="both"/>
              <w:rPr>
                <w:rFonts w:cs="Arial"/>
              </w:rPr>
            </w:pPr>
            <w:r w:rsidRPr="00803F29">
              <w:rPr>
                <w:rFonts w:cs="Arial"/>
              </w:rPr>
              <w:t>Proposed Use Cases</w:t>
            </w: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RPr="00803F29" w:rsidTr="00306F22">
        <w:tc>
          <w:tcPr>
            <w:tcW w:w="135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Pr="00803F29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803F29" w:rsidRDefault="00984378" w:rsidP="004A7EEA"/>
    <w:p w:rsidR="00984378" w:rsidRPr="00803F29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sz w:val="20"/>
          <w:szCs w:val="20"/>
        </w:rPr>
      </w:pPr>
      <w:r w:rsidRPr="00803F29">
        <w:br w:type="page"/>
      </w:r>
      <w:bookmarkStart w:id="0" w:name="_Toc395565158"/>
      <w:r w:rsidRPr="00803F29">
        <w:lastRenderedPageBreak/>
        <w:t>Approvals</w:t>
      </w:r>
      <w:bookmarkEnd w:id="0"/>
    </w:p>
    <w:p w:rsidR="00984378" w:rsidRPr="00803F29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We have carefully assessed the </w:t>
      </w:r>
      <w:r w:rsidR="00193E23" w:rsidRPr="00803F29">
        <w:rPr>
          <w:rFonts w:cs="Arial"/>
          <w:szCs w:val="20"/>
        </w:rPr>
        <w:t>Use Cases</w:t>
      </w:r>
      <w:r w:rsidRPr="00803F29">
        <w:rPr>
          <w:rFonts w:cs="Arial"/>
          <w:szCs w:val="20"/>
        </w:rPr>
        <w:t xml:space="preserve"> for this </w:t>
      </w:r>
      <w:r w:rsidRPr="00803F29">
        <w:rPr>
          <w:rFonts w:cs="Arial"/>
          <w:szCs w:val="20"/>
          <w:u w:val="single"/>
        </w:rPr>
        <w:t>project.</w:t>
      </w:r>
      <w:r w:rsidRPr="00803F29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MANAGEMENT CERTIFICATION - Please check the appropriate statement.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______ the document is accepted. 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______ the document is accepted pending the changes noted.</w:t>
      </w: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______ the document is not accepted.</w:t>
      </w:r>
    </w:p>
    <w:p w:rsidR="00984378" w:rsidRPr="00803F29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803F29" w:rsidRDefault="00984378" w:rsidP="00984378">
      <w:pPr>
        <w:rPr>
          <w:rFonts w:cs="Arial"/>
          <w:szCs w:val="20"/>
        </w:rPr>
      </w:pPr>
    </w:p>
    <w:p w:rsidR="00193E23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(*=Required</w:t>
      </w:r>
      <w:r w:rsidR="00193E23" w:rsidRPr="00803F29">
        <w:rPr>
          <w:rFonts w:cs="Arial"/>
          <w:szCs w:val="20"/>
        </w:rPr>
        <w:t xml:space="preserve">  **= Submit for Review Approval Not Required</w:t>
      </w:r>
      <w:r w:rsidRPr="00803F29">
        <w:rPr>
          <w:rFonts w:cs="Arial"/>
          <w:szCs w:val="20"/>
        </w:rPr>
        <w:t>)</w:t>
      </w:r>
    </w:p>
    <w:p w:rsidR="00984378" w:rsidRPr="00803F29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314D94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Executive Sponsor**</w:t>
      </w:r>
      <w:r w:rsidR="00FB3CF6" w:rsidRPr="00803F29">
        <w:rPr>
          <w:rFonts w:cs="Arial"/>
          <w:szCs w:val="20"/>
        </w:rPr>
        <w:tab/>
      </w:r>
      <w:r w:rsidR="00984378" w:rsidRPr="00803F29">
        <w:rPr>
          <w:rFonts w:cs="Arial"/>
          <w:szCs w:val="20"/>
        </w:rPr>
        <w:t>DATE</w:t>
      </w: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803F29" w:rsidRDefault="007E7FAB" w:rsidP="007E7FAB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Project Sponsor*</w:t>
      </w:r>
      <w:r w:rsidRPr="00803F29">
        <w:rPr>
          <w:rFonts w:cs="Arial"/>
          <w:szCs w:val="20"/>
        </w:rPr>
        <w:tab/>
        <w:t>DATE</w:t>
      </w:r>
    </w:p>
    <w:p w:rsidR="007E7FAB" w:rsidRPr="00803F29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803F29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Quality Assurance Manager</w:t>
      </w:r>
      <w:r w:rsidR="00193E23" w:rsidRPr="00803F29">
        <w:rPr>
          <w:rFonts w:cs="Arial"/>
          <w:szCs w:val="20"/>
        </w:rPr>
        <w:t xml:space="preserve"> / Team Lead</w:t>
      </w:r>
      <w:r w:rsidRPr="00803F29">
        <w:rPr>
          <w:rFonts w:cs="Arial"/>
          <w:szCs w:val="20"/>
        </w:rPr>
        <w:t>*</w:t>
      </w:r>
      <w:r w:rsidRPr="00803F29">
        <w:rPr>
          <w:rFonts w:cs="Arial"/>
          <w:szCs w:val="20"/>
        </w:rPr>
        <w:tab/>
        <w:t>DATE</w:t>
      </w: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803F29">
        <w:rPr>
          <w:rFonts w:cs="Arial"/>
          <w:szCs w:val="20"/>
        </w:rPr>
        <w:t>Business Analyst Manager</w:t>
      </w:r>
      <w:r w:rsidR="00314D94" w:rsidRPr="00803F29">
        <w:rPr>
          <w:rFonts w:cs="Arial"/>
          <w:szCs w:val="20"/>
        </w:rPr>
        <w:t xml:space="preserve"> / Team Lead*</w:t>
      </w:r>
      <w:r w:rsidRPr="00803F29">
        <w:rPr>
          <w:rFonts w:cs="Arial"/>
          <w:szCs w:val="20"/>
        </w:rPr>
        <w:tab/>
        <w:t>DATE</w:t>
      </w:r>
    </w:p>
    <w:p w:rsidR="00984378" w:rsidRPr="00803F29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803F29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803F29" w:rsidRDefault="00FB3CF6" w:rsidP="00FB3CF6">
      <w:pPr>
        <w:tabs>
          <w:tab w:val="left" w:pos="6480"/>
        </w:tabs>
      </w:pPr>
      <w:r w:rsidRPr="00803F29">
        <w:rPr>
          <w:rFonts w:cs="Arial"/>
          <w:szCs w:val="20"/>
        </w:rPr>
        <w:t>Project Manager</w:t>
      </w:r>
      <w:r w:rsidRPr="00803F29">
        <w:rPr>
          <w:rFonts w:cs="Arial"/>
          <w:szCs w:val="20"/>
        </w:rPr>
        <w:tab/>
      </w:r>
      <w:r w:rsidR="00984378" w:rsidRPr="00803F29">
        <w:rPr>
          <w:rFonts w:cs="Arial"/>
          <w:szCs w:val="20"/>
        </w:rPr>
        <w:t>DATE</w:t>
      </w:r>
    </w:p>
    <w:p w:rsidR="00F1612A" w:rsidRPr="00803F29" w:rsidRDefault="00984378" w:rsidP="00F1612A">
      <w:pPr>
        <w:pStyle w:val="Heading1"/>
        <w:numPr>
          <w:ilvl w:val="0"/>
          <w:numId w:val="0"/>
        </w:numPr>
      </w:pPr>
      <w:r w:rsidRPr="00803F29">
        <w:br w:type="page"/>
      </w:r>
      <w:bookmarkStart w:id="1" w:name="_Toc395565159"/>
      <w:r w:rsidR="00F1612A" w:rsidRPr="00803F29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1612A" w:rsidRPr="00803F29" w:rsidTr="00F1612A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center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center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Cases</w:t>
            </w:r>
          </w:p>
        </w:tc>
      </w:tr>
      <w:tr w:rsidR="00F1612A" w:rsidRPr="00803F29" w:rsidTr="00157149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1612A" w:rsidRPr="00803F29" w:rsidRDefault="00F1612A" w:rsidP="00157149">
            <w:r w:rsidRPr="00803F29">
              <w:t>1.0</w:t>
            </w:r>
            <w:r w:rsidR="00134E08">
              <w:t>-1.1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1612A" w:rsidRPr="00803F29" w:rsidRDefault="00F1612A" w:rsidP="00F45155">
            <w:r w:rsidRPr="00803F29">
              <w:t>Student, Faculty, M</w:t>
            </w:r>
            <w:r w:rsidR="00F45155" w:rsidRPr="00803F29">
              <w:t>entor</w:t>
            </w:r>
            <w:r w:rsidR="00134E08">
              <w:t>, System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1612A" w:rsidRPr="00803F29" w:rsidRDefault="00F1612A" w:rsidP="00157149">
            <w:r w:rsidRPr="00803F29">
              <w:t>User Log-in</w:t>
            </w:r>
          </w:p>
        </w:tc>
      </w:tr>
      <w:tr w:rsidR="00F1612A" w:rsidRPr="00803F29" w:rsidTr="00157149">
        <w:trPr>
          <w:trHeight w:val="289"/>
        </w:trPr>
        <w:tc>
          <w:tcPr>
            <w:tcW w:w="1458" w:type="dxa"/>
          </w:tcPr>
          <w:p w:rsidR="00F1612A" w:rsidRPr="00803F29" w:rsidRDefault="00F1612A" w:rsidP="00157149">
            <w:r w:rsidRPr="00803F29">
              <w:t>2.0</w:t>
            </w:r>
          </w:p>
        </w:tc>
        <w:tc>
          <w:tcPr>
            <w:tcW w:w="1980" w:type="dxa"/>
          </w:tcPr>
          <w:p w:rsidR="00F1612A" w:rsidRPr="00803F29" w:rsidRDefault="00F1612A" w:rsidP="00F45155">
            <w:r w:rsidRPr="00803F29">
              <w:t>Student, M</w:t>
            </w:r>
            <w:r w:rsidR="00F45155" w:rsidRPr="00803F29">
              <w:t>entor</w:t>
            </w:r>
          </w:p>
        </w:tc>
        <w:tc>
          <w:tcPr>
            <w:tcW w:w="6300" w:type="dxa"/>
          </w:tcPr>
          <w:p w:rsidR="00F1612A" w:rsidRPr="00803F29" w:rsidRDefault="00F1612A" w:rsidP="00157149">
            <w:r w:rsidRPr="00803F29">
              <w:t>Update Information</w:t>
            </w:r>
          </w:p>
        </w:tc>
      </w:tr>
      <w:tr w:rsidR="00F1612A" w:rsidRPr="00803F29" w:rsidTr="00157149">
        <w:trPr>
          <w:trHeight w:val="289"/>
        </w:trPr>
        <w:tc>
          <w:tcPr>
            <w:tcW w:w="1458" w:type="dxa"/>
          </w:tcPr>
          <w:p w:rsidR="00F1612A" w:rsidRPr="00803F29" w:rsidRDefault="00F45155" w:rsidP="00157149">
            <w:r w:rsidRPr="00803F29">
              <w:t>3.1-3.</w:t>
            </w:r>
            <w:r w:rsidR="004B7D31" w:rsidRPr="00803F29">
              <w:t>3</w:t>
            </w:r>
          </w:p>
        </w:tc>
        <w:tc>
          <w:tcPr>
            <w:tcW w:w="1980" w:type="dxa"/>
          </w:tcPr>
          <w:p w:rsidR="00F1612A" w:rsidRPr="00803F29" w:rsidRDefault="00F45155" w:rsidP="00157149">
            <w:r w:rsidRPr="00803F29">
              <w:t>Student, Mentor, Faculty</w:t>
            </w:r>
          </w:p>
        </w:tc>
        <w:tc>
          <w:tcPr>
            <w:tcW w:w="6300" w:type="dxa"/>
          </w:tcPr>
          <w:p w:rsidR="00F1612A" w:rsidRPr="00803F29" w:rsidRDefault="006F619C" w:rsidP="00157149">
            <w:r w:rsidRPr="00803F29">
              <w:t>Midpoint Review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4.1-4.3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Student, Faculty, Mentor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 xml:space="preserve">Practicum Learning Contract Processing 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5.1-5.3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Student, 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Practicum Approval Form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6.0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Student Evaluation of Practicum Processing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7.1-7.2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Mentor, 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 xml:space="preserve">Student Evaluation Processing 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8.1-8.3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Faculty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Accounts Management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Pr="00803F29" w:rsidRDefault="00134E08" w:rsidP="00157149">
            <w:r>
              <w:t>9.0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View Grades</w:t>
            </w:r>
          </w:p>
        </w:tc>
      </w:tr>
      <w:tr w:rsidR="00134E08" w:rsidRPr="00803F29" w:rsidTr="00157149">
        <w:trPr>
          <w:trHeight w:val="289"/>
        </w:trPr>
        <w:tc>
          <w:tcPr>
            <w:tcW w:w="1458" w:type="dxa"/>
          </w:tcPr>
          <w:p w:rsidR="00134E08" w:rsidRDefault="00134E08" w:rsidP="00157149">
            <w:r>
              <w:t>10.0</w:t>
            </w:r>
          </w:p>
        </w:tc>
        <w:tc>
          <w:tcPr>
            <w:tcW w:w="1980" w:type="dxa"/>
          </w:tcPr>
          <w:p w:rsidR="00134E08" w:rsidRPr="00803F29" w:rsidRDefault="00134E08" w:rsidP="00157149">
            <w:r>
              <w:t>Student</w:t>
            </w:r>
          </w:p>
        </w:tc>
        <w:tc>
          <w:tcPr>
            <w:tcW w:w="6300" w:type="dxa"/>
          </w:tcPr>
          <w:p w:rsidR="00134E08" w:rsidRPr="00803F29" w:rsidRDefault="00134E08" w:rsidP="00157149">
            <w:r>
              <w:t>View List of Submitted Documents</w:t>
            </w:r>
          </w:p>
        </w:tc>
      </w:tr>
    </w:tbl>
    <w:p w:rsidR="00F1612A" w:rsidRDefault="00F1612A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Default="00134E08" w:rsidP="00F1612A"/>
    <w:p w:rsidR="00134E08" w:rsidRPr="00803F29" w:rsidRDefault="00134E08" w:rsidP="00F1612A"/>
    <w:p w:rsidR="00F1612A" w:rsidRPr="00803F29" w:rsidRDefault="00F1612A" w:rsidP="00F1612A">
      <w:pPr>
        <w:pStyle w:val="Heading1"/>
      </w:pPr>
      <w:bookmarkStart w:id="2" w:name="_Toc395565160"/>
      <w:r w:rsidRPr="00803F29">
        <w:lastRenderedPageBreak/>
        <w:t>User Log-in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1612A" w:rsidRPr="00803F29" w:rsidTr="00F1612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1.0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Log-in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</w:tr>
      <w:tr w:rsidR="00F1612A" w:rsidRPr="00803F29" w:rsidTr="00F1612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</w:tr>
      <w:tr w:rsidR="00F1612A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Student, Faculty, Moderator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inputs a username and password then clicks "Log-in" to log-in to the system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Log-in button is clicked</w:t>
            </w:r>
          </w:p>
        </w:tc>
      </w:tr>
      <w:tr w:rsidR="00F1612A" w:rsidRPr="00803F29" w:rsidTr="00157149">
        <w:trPr>
          <w:trHeight w:val="813"/>
        </w:trPr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is on the log-in page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has an internet connection</w:t>
            </w:r>
          </w:p>
          <w:p w:rsidR="00F1612A" w:rsidRPr="00803F29" w:rsidRDefault="00F1612A" w:rsidP="00157149">
            <w:pPr>
              <w:pStyle w:val="Hints"/>
              <w:ind w:left="360"/>
              <w:rPr>
                <w:rFonts w:cs="Arial"/>
                <w:b/>
                <w:color w:val="auto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numPr>
                <w:ilvl w:val="0"/>
                <w:numId w:val="5"/>
              </w:numPr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is logged-in to account</w:t>
            </w:r>
          </w:p>
          <w:p w:rsidR="00F1612A" w:rsidRPr="00803F29" w:rsidRDefault="00F1612A" w:rsidP="00A67EFD">
            <w:pPr>
              <w:numPr>
                <w:ilvl w:val="0"/>
                <w:numId w:val="5"/>
              </w:numPr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Error message is displayed and user must attempt to log-in again</w:t>
            </w:r>
          </w:p>
          <w:p w:rsidR="00F1612A" w:rsidRPr="00803F29" w:rsidRDefault="00F1612A" w:rsidP="00157149">
            <w:pPr>
              <w:ind w:left="360"/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inputs username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inputs password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clicks log-in button</w:t>
            </w:r>
          </w:p>
          <w:p w:rsidR="00F1612A" w:rsidRPr="00803F29" w:rsidRDefault="00F1612A" w:rsidP="00A67E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</w:rPr>
            </w:pPr>
            <w:r w:rsidRPr="00803F29">
              <w:rPr>
                <w:rFonts w:eastAsia="Arial" w:cs="Arial"/>
              </w:rPr>
              <w:t>User is logged-in</w:t>
            </w:r>
          </w:p>
          <w:p w:rsidR="00F1612A" w:rsidRPr="00803F29" w:rsidRDefault="00F1612A" w:rsidP="00157149">
            <w:pPr>
              <w:tabs>
                <w:tab w:val="num" w:pos="342"/>
              </w:tabs>
              <w:ind w:left="360"/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Alternative Flows:</w:t>
            </w:r>
          </w:p>
          <w:p w:rsidR="00F1612A" w:rsidRPr="00803F29" w:rsidRDefault="00F1612A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[Alternative Flow 1 – Incorrect Credentials]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4.1. In step 4 of the normal flow, if log-in credentials are incorrect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Error message regarding credentials is displayed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 xml:space="preserve">User clicks "OK" </w:t>
            </w:r>
          </w:p>
          <w:p w:rsidR="00F1612A" w:rsidRPr="00803F29" w:rsidRDefault="00F1612A" w:rsidP="00A67EFD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 Case resumes on step 1</w:t>
            </w:r>
          </w:p>
          <w:p w:rsidR="00F1612A" w:rsidRPr="00803F29" w:rsidRDefault="00F1612A" w:rsidP="00157149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1612A" w:rsidRPr="00866353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  <w:sz w:val="22"/>
                <w:szCs w:val="22"/>
              </w:rPr>
              <w:t>3.</w:t>
            </w:r>
            <w:r w:rsidRPr="00866353">
              <w:rPr>
                <w:rFonts w:eastAsia="Arial" w:cs="Arial"/>
                <w:szCs w:val="20"/>
              </w:rPr>
              <w:t xml:space="preserve">1. Internal Server Error (HTTP Code 500)  </w:t>
            </w:r>
          </w:p>
          <w:p w:rsidR="00F1612A" w:rsidRPr="00866353" w:rsidRDefault="00F1612A" w:rsidP="00A67EFD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866353">
              <w:rPr>
                <w:rFonts w:eastAsia="Arial" w:cs="Arial"/>
                <w:szCs w:val="20"/>
              </w:rPr>
              <w:t xml:space="preserve">System will log exception and any messages related </w:t>
            </w:r>
          </w:p>
          <w:p w:rsidR="00F1612A" w:rsidRPr="00866353" w:rsidRDefault="00F1612A" w:rsidP="00A67EFD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866353">
              <w:rPr>
                <w:rFonts w:eastAsia="Arial" w:cs="Arial"/>
                <w:szCs w:val="20"/>
              </w:rPr>
              <w:t>System will return error page to User</w:t>
            </w:r>
          </w:p>
          <w:p w:rsidR="00F1612A" w:rsidRPr="00803F29" w:rsidRDefault="00F1612A" w:rsidP="00157149">
            <w:pPr>
              <w:rPr>
                <w:rFonts w:cs="Arial"/>
              </w:rPr>
            </w:pP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</w:rPr>
              <w:t>Log-in Credential Verification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 xml:space="preserve">Anytime a user needs to use the system (most likely daily during practicum season) 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</w:rPr>
              <w:t>Must guard against exploits that may lead to unauthorized access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</w:rPr>
            </w:pPr>
            <w:r w:rsidRPr="00803F29">
              <w:rPr>
                <w:rFonts w:eastAsia="Arial" w:cs="Arial"/>
              </w:rPr>
              <w:t>N/A</w:t>
            </w:r>
          </w:p>
        </w:tc>
      </w:tr>
      <w:tr w:rsidR="00F1612A" w:rsidRPr="00803F29" w:rsidTr="00157149">
        <w:tc>
          <w:tcPr>
            <w:tcW w:w="2628" w:type="dxa"/>
            <w:gridSpan w:val="2"/>
          </w:tcPr>
          <w:p w:rsidR="00F1612A" w:rsidRPr="00803F29" w:rsidRDefault="00F1612A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1612A" w:rsidRPr="00803F29" w:rsidRDefault="00F1612A" w:rsidP="00157149">
            <w:pPr>
              <w:rPr>
                <w:rFonts w:cs="Arial"/>
              </w:rPr>
            </w:pPr>
            <w:r w:rsidRPr="00803F29">
              <w:rPr>
                <w:rFonts w:eastAsia="Arial" w:cs="Arial"/>
              </w:rPr>
              <w:t>N/A</w:t>
            </w:r>
            <w:smartTag w:uri="urn:schemas-microsoft-com:office:smarttags" w:element="stockticker"/>
          </w:p>
        </w:tc>
      </w:tr>
    </w:tbl>
    <w:p w:rsidR="000B04F7" w:rsidRPr="00803F29" w:rsidRDefault="000B04F7" w:rsidP="00083ABE">
      <w:pPr>
        <w:rPr>
          <w:rFonts w:ascii="Trebuchet MS" w:hAnsi="Trebuchet MS"/>
        </w:rPr>
      </w:pPr>
    </w:p>
    <w:p w:rsidR="00F1612A" w:rsidRPr="00803F29" w:rsidRDefault="00F1612A" w:rsidP="00083ABE">
      <w:pPr>
        <w:rPr>
          <w:rFonts w:ascii="Trebuchet MS" w:hAnsi="Trebuchet MS"/>
        </w:rPr>
      </w:pPr>
    </w:p>
    <w:p w:rsidR="004263DE" w:rsidRPr="00803F29" w:rsidRDefault="004263DE">
      <w:pPr>
        <w:rPr>
          <w:rFonts w:ascii="Trebuchet MS" w:hAnsi="Trebuchet MS"/>
        </w:rPr>
      </w:pPr>
      <w:r w:rsidRPr="00803F29">
        <w:rPr>
          <w:rFonts w:ascii="Trebuchet MS" w:hAnsi="Trebuchet MS"/>
        </w:rPr>
        <w:br w:type="page"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263DE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1.</w:t>
            </w:r>
            <w:r w:rsidR="00803F29" w:rsidRPr="00803F29">
              <w:rPr>
                <w:rFonts w:eastAsia="Arial" w:cs="Arial"/>
                <w:color w:val="auto"/>
              </w:rPr>
              <w:t>1</w:t>
            </w:r>
          </w:p>
        </w:tc>
      </w:tr>
      <w:tr w:rsidR="004263DE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803F29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Verify Credentials</w:t>
            </w:r>
          </w:p>
        </w:tc>
      </w:tr>
      <w:tr w:rsidR="004263DE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rPr>
                <w:rFonts w:cs="Arial"/>
                <w:szCs w:val="20"/>
              </w:rPr>
            </w:pPr>
            <w:r w:rsidRPr="00803F29">
              <w:t>Hadrian Ang</w:t>
            </w:r>
          </w:p>
        </w:tc>
      </w:tr>
      <w:tr w:rsidR="004263DE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263DE" w:rsidRPr="00803F29" w:rsidRDefault="004263DE" w:rsidP="0097627E">
            <w:pPr>
              <w:rPr>
                <w:rFonts w:cs="Arial"/>
                <w:szCs w:val="20"/>
              </w:rPr>
            </w:pPr>
            <w:r w:rsidRPr="00803F29">
              <w:t>August 10, 2014</w:t>
            </w:r>
          </w:p>
        </w:tc>
      </w:tr>
      <w:tr w:rsidR="004263DE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263DE" w:rsidRPr="00803F29" w:rsidRDefault="00803F29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System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263DE" w:rsidRPr="00803F29" w:rsidRDefault="00803F29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System verifies whether credentials that were input are correct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Log-in button is clicked</w:t>
            </w:r>
          </w:p>
        </w:tc>
      </w:tr>
      <w:tr w:rsidR="004263DE" w:rsidRPr="00803F29" w:rsidTr="0097627E">
        <w:trPr>
          <w:trHeight w:val="813"/>
        </w:trPr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A67EFD">
            <w:pPr>
              <w:pStyle w:val="Hints"/>
              <w:numPr>
                <w:ilvl w:val="0"/>
                <w:numId w:val="97"/>
              </w:numPr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is on the log-in page</w:t>
            </w:r>
          </w:p>
          <w:p w:rsidR="004263DE" w:rsidRPr="00803F29" w:rsidRDefault="004263DE" w:rsidP="00A67EFD">
            <w:pPr>
              <w:pStyle w:val="Hints"/>
              <w:numPr>
                <w:ilvl w:val="0"/>
                <w:numId w:val="97"/>
              </w:numPr>
              <w:rPr>
                <w:rFonts w:cs="Arial"/>
                <w:b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User has an internet connection</w:t>
            </w:r>
          </w:p>
          <w:p w:rsidR="004263DE" w:rsidRPr="00803F29" w:rsidRDefault="004263DE" w:rsidP="0097627E">
            <w:pPr>
              <w:pStyle w:val="Hints"/>
              <w:ind w:left="360"/>
              <w:rPr>
                <w:rFonts w:cs="Arial"/>
                <w:b/>
                <w:color w:val="auto"/>
              </w:rPr>
            </w:pP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A67EFD">
            <w:pPr>
              <w:pStyle w:val="ListParagraph"/>
              <w:numPr>
                <w:ilvl w:val="0"/>
                <w:numId w:val="98"/>
              </w:numPr>
              <w:rPr>
                <w:rFonts w:cs="Arial"/>
              </w:rPr>
            </w:pPr>
            <w:r w:rsidRPr="00803F29">
              <w:rPr>
                <w:rFonts w:eastAsia="Arial" w:cs="Arial"/>
              </w:rPr>
              <w:t>User is logged-in to account</w:t>
            </w:r>
          </w:p>
          <w:p w:rsidR="004263DE" w:rsidRPr="00803F29" w:rsidRDefault="004263DE" w:rsidP="00A67EFD">
            <w:pPr>
              <w:pStyle w:val="ListParagraph"/>
              <w:numPr>
                <w:ilvl w:val="0"/>
                <w:numId w:val="98"/>
              </w:numPr>
              <w:rPr>
                <w:rFonts w:cs="Arial"/>
              </w:rPr>
            </w:pPr>
            <w:r w:rsidRPr="00803F29">
              <w:rPr>
                <w:rFonts w:eastAsia="Arial" w:cs="Arial"/>
              </w:rPr>
              <w:t>Error message is displayed and user must attempt to log-in again</w:t>
            </w:r>
          </w:p>
          <w:p w:rsidR="004263DE" w:rsidRPr="00803F29" w:rsidRDefault="004263DE" w:rsidP="0097627E">
            <w:pPr>
              <w:ind w:left="360"/>
              <w:rPr>
                <w:rFonts w:cs="Arial"/>
              </w:rPr>
            </w:pP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263DE" w:rsidRPr="00803F29" w:rsidRDefault="00803F29" w:rsidP="00A67EFD">
            <w:pPr>
              <w:pStyle w:val="ListParagraph"/>
              <w:numPr>
                <w:ilvl w:val="0"/>
                <w:numId w:val="99"/>
              </w:numPr>
              <w:rPr>
                <w:rFonts w:cs="Arial"/>
              </w:rPr>
            </w:pPr>
            <w:r w:rsidRPr="00803F29">
              <w:rPr>
                <w:rFonts w:cs="Arial"/>
              </w:rPr>
              <w:t>System checks if credentials input are correct</w:t>
            </w:r>
          </w:p>
          <w:p w:rsidR="00803F29" w:rsidRPr="00803F29" w:rsidRDefault="00803F29" w:rsidP="00A67EFD">
            <w:pPr>
              <w:pStyle w:val="ListParagraph"/>
              <w:numPr>
                <w:ilvl w:val="0"/>
                <w:numId w:val="99"/>
              </w:numPr>
              <w:rPr>
                <w:rFonts w:cs="Arial"/>
              </w:rPr>
            </w:pPr>
            <w:r w:rsidRPr="00803F29">
              <w:rPr>
                <w:rFonts w:cs="Arial"/>
              </w:rPr>
              <w:t>System returns valid if credentials are correct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Alternative Flows:</w:t>
            </w:r>
          </w:p>
          <w:p w:rsidR="004263DE" w:rsidRPr="00803F29" w:rsidRDefault="004263DE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eastAsia="Arial" w:cs="Arial"/>
                <w:b/>
                <w:bCs/>
              </w:rPr>
              <w:t>[Alternative Flow 1 – Incorrect Credentials]</w:t>
            </w:r>
          </w:p>
        </w:tc>
        <w:tc>
          <w:tcPr>
            <w:tcW w:w="7110" w:type="dxa"/>
            <w:gridSpan w:val="3"/>
          </w:tcPr>
          <w:p w:rsidR="004263DE" w:rsidRPr="00803F29" w:rsidRDefault="00803F29" w:rsidP="0097627E">
            <w:pPr>
              <w:pStyle w:val="Hints"/>
              <w:rPr>
                <w:rFonts w:cs="Arial"/>
                <w:color w:val="auto"/>
              </w:rPr>
            </w:pPr>
            <w:r>
              <w:rPr>
                <w:rFonts w:eastAsia="Arial" w:cs="Arial"/>
                <w:color w:val="auto"/>
              </w:rPr>
              <w:t>2</w:t>
            </w:r>
            <w:r w:rsidR="004263DE" w:rsidRPr="00803F29">
              <w:rPr>
                <w:rFonts w:eastAsia="Arial" w:cs="Arial"/>
                <w:color w:val="auto"/>
              </w:rPr>
              <w:t xml:space="preserve">.1. </w:t>
            </w:r>
            <w:r>
              <w:rPr>
                <w:rFonts w:eastAsia="Arial" w:cs="Arial"/>
                <w:color w:val="auto"/>
              </w:rPr>
              <w:t>Credentials input are incorrect</w:t>
            </w:r>
          </w:p>
          <w:p w:rsidR="004263DE" w:rsidRPr="00803F29" w:rsidRDefault="004263DE" w:rsidP="00A67EFD">
            <w:pPr>
              <w:pStyle w:val="Hints"/>
              <w:numPr>
                <w:ilvl w:val="0"/>
                <w:numId w:val="9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>Error message regarding credentials is displayed</w:t>
            </w:r>
          </w:p>
          <w:p w:rsidR="00EC76A3" w:rsidRPr="00EC76A3" w:rsidRDefault="00EC76A3" w:rsidP="00A67EFD">
            <w:pPr>
              <w:pStyle w:val="Hints"/>
              <w:numPr>
                <w:ilvl w:val="0"/>
                <w:numId w:val="96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eastAsia="Arial" w:cs="Arial"/>
                <w:color w:val="auto"/>
              </w:rPr>
              <w:t>System returns invalid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263DE" w:rsidRPr="00803F29" w:rsidRDefault="00803F29" w:rsidP="00803F29">
            <w:pPr>
              <w:rPr>
                <w:rFonts w:cs="Arial"/>
              </w:rPr>
            </w:pPr>
            <w:r w:rsidRPr="00803F29">
              <w:rPr>
                <w:rFonts w:cs="Arial"/>
              </w:rPr>
              <w:t>N/A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263DE" w:rsidRPr="00803F29" w:rsidRDefault="00803F2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eastAsia="Arial" w:cs="Arial"/>
                <w:color w:val="auto"/>
              </w:rPr>
              <w:t xml:space="preserve">Anytime a user needs to use the system (most likely daily during practicum season) 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97627E">
            <w:pPr>
              <w:rPr>
                <w:rFonts w:cs="Arial"/>
                <w:szCs w:val="20"/>
              </w:rPr>
            </w:pPr>
            <w:r w:rsidRPr="00803F29">
              <w:rPr>
                <w:rFonts w:eastAsia="Arial" w:cs="Arial"/>
              </w:rPr>
              <w:t>Must guard against exploits that may lead to unauthorized access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263DE" w:rsidRPr="00803F29" w:rsidRDefault="004263DE" w:rsidP="0097627E">
            <w:pPr>
              <w:rPr>
                <w:rFonts w:cs="Arial"/>
              </w:rPr>
            </w:pPr>
            <w:r w:rsidRPr="00803F29">
              <w:rPr>
                <w:rFonts w:eastAsia="Arial" w:cs="Arial"/>
              </w:rPr>
              <w:t>N/A</w:t>
            </w:r>
          </w:p>
        </w:tc>
      </w:tr>
      <w:tr w:rsidR="004263DE" w:rsidRPr="00803F29" w:rsidTr="0097627E">
        <w:tc>
          <w:tcPr>
            <w:tcW w:w="2628" w:type="dxa"/>
            <w:gridSpan w:val="2"/>
          </w:tcPr>
          <w:p w:rsidR="004263DE" w:rsidRPr="00803F29" w:rsidRDefault="004263DE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eastAsia="Arial" w:cs="Arial"/>
                <w:b/>
                <w:bCs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263DE" w:rsidRPr="00803F29" w:rsidRDefault="00F361D8" w:rsidP="0097627E">
            <w:pPr>
              <w:rPr>
                <w:rFonts w:cs="Arial"/>
              </w:rPr>
            </w:pPr>
            <w:r>
              <w:rPr>
                <w:rFonts w:eastAsia="Arial" w:cs="Arial"/>
              </w:rPr>
              <w:t xml:space="preserve">This use case is attached to log-in and update information as they both include checking of credentials. Though not technically an actor, it is the system that carries this out. </w:t>
            </w:r>
            <w:smartTag w:uri="urn:schemas-microsoft-com:office:smarttags" w:element="stockticker"/>
          </w:p>
        </w:tc>
      </w:tr>
    </w:tbl>
    <w:p w:rsidR="00D45A2D" w:rsidRPr="00803F29" w:rsidRDefault="004263DE" w:rsidP="00083ABE">
      <w:pPr>
        <w:rPr>
          <w:rFonts w:ascii="Trebuchet MS" w:hAnsi="Trebuchet MS"/>
        </w:rPr>
      </w:pPr>
      <w:r w:rsidRPr="00803F29">
        <w:rPr>
          <w:rFonts w:ascii="Trebuchet MS" w:hAnsi="Trebuchet MS"/>
        </w:rPr>
        <w:br w:type="page"/>
      </w:r>
    </w:p>
    <w:p w:rsidR="002103D8" w:rsidRPr="00803F29" w:rsidRDefault="00F1612A" w:rsidP="00F1612A">
      <w:pPr>
        <w:pStyle w:val="Heading1"/>
      </w:pPr>
      <w:bookmarkStart w:id="3" w:name="_Toc395565161"/>
      <w:r w:rsidRPr="00803F29">
        <w:lastRenderedPageBreak/>
        <w:t>Update Information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45A2D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2.0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Update Information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D45A2D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Student, Mentor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a user to edit account information such as their passwords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clicks “Update Information” button</w:t>
            </w:r>
          </w:p>
        </w:tc>
      </w:tr>
      <w:tr w:rsidR="00D45A2D" w:rsidRPr="00803F29" w:rsidTr="00157149">
        <w:trPr>
          <w:trHeight w:val="255"/>
        </w:trPr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logged-in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User’s information is updated</w:t>
            </w:r>
          </w:p>
          <w:p w:rsidR="00D45A2D" w:rsidRPr="00803F29" w:rsidRDefault="00D45A2D" w:rsidP="00A67EF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 for invalid information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clicks “Update Information”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asked to input current password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may now edit any of the available information fields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User’s information is now updated</w:t>
            </w:r>
          </w:p>
          <w:p w:rsidR="00D45A2D" w:rsidRPr="00803F29" w:rsidRDefault="00D45A2D" w:rsidP="00A67EF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returned to main page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[Incorrect Password]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 Password that was input is incorrect</w:t>
            </w:r>
          </w:p>
          <w:p w:rsidR="00D45A2D" w:rsidRPr="00803F29" w:rsidRDefault="00D45A2D" w:rsidP="00A67EFD">
            <w:pPr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Wrong password error message is displayed </w:t>
            </w:r>
          </w:p>
          <w:p w:rsidR="00D45A2D" w:rsidRPr="00803F29" w:rsidRDefault="00D45A2D" w:rsidP="00A67EFD">
            <w:pPr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[Invalid Field]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4.1. An invalid value has been input into one of the fields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of invalid value is displayed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Fields with errors are marked</w:t>
            </w:r>
          </w:p>
          <w:p w:rsidR="00D45A2D" w:rsidRPr="00803F29" w:rsidRDefault="00D45A2D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3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Internal Server Error (HTTP Code 500) </w:t>
            </w:r>
          </w:p>
          <w:p w:rsidR="00D45A2D" w:rsidRPr="00803F29" w:rsidRDefault="00D45A2D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D45A2D" w:rsidRPr="00803F29" w:rsidRDefault="00D45A2D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D45A2D" w:rsidRPr="00803F29" w:rsidRDefault="00803F2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1.1 Verify Credentials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Seldom (though all users are highly encouraged to updated pre-generated passwords created by Faculty)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in order to update information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/>
    <w:p w:rsidR="00D45A2D" w:rsidRPr="00803F29" w:rsidRDefault="00D45A2D" w:rsidP="00D45A2D">
      <w:pPr>
        <w:pStyle w:val="Heading1"/>
      </w:pPr>
      <w:bookmarkStart w:id="4" w:name="_Toc395565162"/>
      <w:r w:rsidRPr="00803F29">
        <w:lastRenderedPageBreak/>
        <w:t>Midpoint Review Processing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45A2D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Submit Midpoint Review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45A2D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D45A2D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45A2D" w:rsidRPr="00803F29" w:rsidRDefault="00D45A2D" w:rsidP="00D45A2D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2A078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2A0786" w:rsidRPr="00803F29">
              <w:rPr>
                <w:rFonts w:cs="Arial"/>
                <w:szCs w:val="20"/>
              </w:rPr>
              <w:t xml:space="preserve">student to complete and submit a midpoint review form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45A2D" w:rsidRPr="00803F29" w:rsidRDefault="002A0786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 Midpoint Review” button</w:t>
            </w:r>
          </w:p>
        </w:tc>
      </w:tr>
      <w:tr w:rsidR="00D45A2D" w:rsidRPr="00803F29" w:rsidTr="00157149">
        <w:trPr>
          <w:trHeight w:val="255"/>
        </w:trPr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45A2D" w:rsidRPr="00803F29" w:rsidRDefault="002A0786" w:rsidP="00A67EFD">
            <w:pPr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for the midpoint review</w:t>
            </w:r>
          </w:p>
          <w:p w:rsidR="002A0786" w:rsidRPr="00803F29" w:rsidRDefault="002A0786" w:rsidP="00A67EFD">
            <w:pPr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45A2D" w:rsidRPr="00803F29" w:rsidRDefault="002A0786" w:rsidP="00A67EFD">
            <w:pPr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submitted</w:t>
            </w:r>
          </w:p>
          <w:p w:rsidR="002A0786" w:rsidRPr="00803F29" w:rsidRDefault="002A0786" w:rsidP="00A67EFD">
            <w:pPr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45A2D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 Midpoint Review”</w:t>
            </w:r>
          </w:p>
          <w:p w:rsidR="00D45A2D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4F4A57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4F4A57" w:rsidRPr="00803F29" w:rsidRDefault="004F4A57" w:rsidP="00A67EFD">
            <w:pPr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Completed Midpoint Review is sent to the system</w:t>
            </w:r>
          </w:p>
        </w:tc>
      </w:tr>
      <w:tr w:rsidR="00D45A2D" w:rsidRPr="00803F29" w:rsidTr="00157149">
        <w:tc>
          <w:tcPr>
            <w:tcW w:w="2628" w:type="dxa"/>
            <w:gridSpan w:val="2"/>
          </w:tcPr>
          <w:p w:rsidR="00D45A2D" w:rsidRPr="00803F29" w:rsidRDefault="00D45A2D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45A2D" w:rsidRPr="00803F29" w:rsidRDefault="00D45A2D" w:rsidP="004F4A5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</w:t>
            </w:r>
            <w:r w:rsidR="004F4A57" w:rsidRPr="00803F29">
              <w:rPr>
                <w:rFonts w:cs="Arial"/>
                <w:b/>
                <w:sz w:val="22"/>
                <w:szCs w:val="22"/>
              </w:rPr>
              <w:t>omplete or Invalid Fields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D45A2D" w:rsidRPr="00803F29" w:rsidRDefault="00D45A2D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</w:t>
            </w:r>
            <w:r w:rsidR="004F4A57" w:rsidRPr="00803F29">
              <w:rPr>
                <w:rFonts w:cs="Arial"/>
                <w:szCs w:val="20"/>
              </w:rPr>
              <w:t>Some of the fields in the Midpoint Review form are incomplete or invalid</w:t>
            </w:r>
          </w:p>
          <w:p w:rsidR="004F4A57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4F4A57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D45A2D" w:rsidRPr="00803F29" w:rsidRDefault="004F4A57" w:rsidP="00A67EFD">
            <w:pPr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  <w:r w:rsidR="00D45A2D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3.1 Internal Server Error (HTTP Code 500) </w:t>
            </w:r>
          </w:p>
          <w:p w:rsidR="004F4A57" w:rsidRPr="00803F29" w:rsidRDefault="004F4A57" w:rsidP="00A67EF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F4A57" w:rsidRPr="00803F29" w:rsidRDefault="004F4A57" w:rsidP="00A67EFD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4F4A5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F4A57" w:rsidRPr="00803F29" w:rsidRDefault="00653A72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or when form is sent back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4F4A5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accomplish the midterm review</w:t>
            </w:r>
          </w:p>
        </w:tc>
      </w:tr>
      <w:tr w:rsidR="004F4A57" w:rsidRPr="00803F29" w:rsidTr="00157149">
        <w:tc>
          <w:tcPr>
            <w:tcW w:w="2628" w:type="dxa"/>
            <w:gridSpan w:val="2"/>
          </w:tcPr>
          <w:p w:rsidR="004F4A57" w:rsidRPr="00803F29" w:rsidRDefault="004F4A57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F4A57" w:rsidRPr="00803F29" w:rsidRDefault="004F4A57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p w:rsidR="00A57261" w:rsidRPr="00803F29" w:rsidRDefault="00A57261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57261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3.2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Review Midpoint Review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A57261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A57261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5726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mentors to review Midpoint reviews submitted by the students under them 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“Review Midpoint Reviews” button</w:t>
            </w:r>
          </w:p>
        </w:tc>
      </w:tr>
      <w:tr w:rsidR="00A57261" w:rsidRPr="00803F29" w:rsidTr="00157149">
        <w:trPr>
          <w:trHeight w:val="255"/>
        </w:trPr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for the midpoint review</w:t>
            </w:r>
          </w:p>
          <w:p w:rsidR="00A57261" w:rsidRPr="00803F29" w:rsidRDefault="00A57261" w:rsidP="00A67EFD">
            <w:pPr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a Mentor</w:t>
            </w:r>
          </w:p>
          <w:p w:rsidR="00A57261" w:rsidRPr="00803F29" w:rsidRDefault="00A57261" w:rsidP="00A57261">
            <w:pPr>
              <w:rPr>
                <w:rFonts w:cs="Arial"/>
                <w:szCs w:val="20"/>
              </w:rPr>
            </w:pP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is approved</w:t>
            </w:r>
          </w:p>
          <w:p w:rsidR="00A57261" w:rsidRPr="00803F29" w:rsidRDefault="00A57261" w:rsidP="00A67EFD">
            <w:pPr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midpoint review is sent back with comments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“Review Midpoint Reviews”</w:t>
            </w:r>
          </w:p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Table of students is displayed together with status of their midpoint review (submitted or not)</w:t>
            </w:r>
          </w:p>
          <w:p w:rsidR="00A57261" w:rsidRPr="00803F29" w:rsidRDefault="00A57261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</w:t>
            </w:r>
            <w:r w:rsidR="006077C5" w:rsidRPr="00803F29">
              <w:rPr>
                <w:rFonts w:cs="Arial"/>
                <w:szCs w:val="20"/>
              </w:rPr>
              <w:t>on a student who has submitted a review</w:t>
            </w:r>
          </w:p>
          <w:p w:rsidR="00A57261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form is displayed</w:t>
            </w:r>
          </w:p>
          <w:p w:rsidR="006077C5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approves midpoint review</w:t>
            </w:r>
          </w:p>
          <w:p w:rsidR="006077C5" w:rsidRPr="00803F29" w:rsidRDefault="006077C5" w:rsidP="00A67EFD">
            <w:pPr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into system reviewed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57261" w:rsidRPr="00803F29" w:rsidRDefault="00A57261" w:rsidP="006077C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6077C5" w:rsidRPr="00803F29">
              <w:rPr>
                <w:rFonts w:cs="Arial"/>
                <w:b/>
                <w:sz w:val="22"/>
                <w:szCs w:val="22"/>
              </w:rPr>
              <w:t>Midpoint Review is not approved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A57261" w:rsidRPr="00803F29" w:rsidRDefault="006077C5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A57261" w:rsidRPr="00803F29">
              <w:rPr>
                <w:rFonts w:cs="Arial"/>
                <w:szCs w:val="20"/>
              </w:rPr>
              <w:t>.</w:t>
            </w:r>
            <w:r w:rsidRPr="00803F29">
              <w:rPr>
                <w:rFonts w:cs="Arial"/>
                <w:szCs w:val="20"/>
              </w:rPr>
              <w:t>1.</w:t>
            </w:r>
            <w:r w:rsidR="00A57261" w:rsidRPr="00803F29">
              <w:rPr>
                <w:rFonts w:cs="Arial"/>
                <w:szCs w:val="20"/>
              </w:rPr>
              <w:t xml:space="preserve"> </w:t>
            </w:r>
            <w:r w:rsidRPr="00803F29">
              <w:rPr>
                <w:rFonts w:cs="Arial"/>
                <w:szCs w:val="20"/>
              </w:rPr>
              <w:t>Mentor has questions or comments about student’s midpoint review</w:t>
            </w:r>
          </w:p>
          <w:p w:rsidR="00A57261" w:rsidRPr="00803F29" w:rsidRDefault="006077C5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inputs comments or questions</w:t>
            </w:r>
          </w:p>
          <w:p w:rsidR="00976256" w:rsidRPr="00803F29" w:rsidRDefault="006077C5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to student</w:t>
            </w:r>
          </w:p>
          <w:p w:rsidR="00A57261" w:rsidRPr="00803F29" w:rsidRDefault="00976256" w:rsidP="00A67EFD">
            <w:pPr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2</w:t>
            </w:r>
            <w:r w:rsidR="00A57261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57261" w:rsidRPr="00803F29" w:rsidRDefault="006077C5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A5726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A57261" w:rsidRPr="00803F29" w:rsidRDefault="00A57261" w:rsidP="00A67EFD">
            <w:pPr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A57261" w:rsidRPr="00803F29" w:rsidRDefault="00A57261" w:rsidP="00A67EF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57261" w:rsidRPr="00803F29" w:rsidRDefault="00976256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completed midpoint review is received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A67EFD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</w:t>
            </w:r>
            <w:r w:rsidR="00976256" w:rsidRPr="00803F29">
              <w:rPr>
                <w:rFonts w:cs="Arial"/>
                <w:szCs w:val="20"/>
              </w:rPr>
              <w:t>as a mentor to review midpoint reviews.</w:t>
            </w:r>
          </w:p>
          <w:p w:rsidR="00976256" w:rsidRPr="00803F29" w:rsidRDefault="00976256" w:rsidP="00A67EFD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Mentors have students under them. </w:t>
            </w:r>
          </w:p>
        </w:tc>
      </w:tr>
      <w:tr w:rsidR="00A57261" w:rsidRPr="00803F29" w:rsidTr="00157149">
        <w:tc>
          <w:tcPr>
            <w:tcW w:w="2628" w:type="dxa"/>
            <w:gridSpan w:val="2"/>
          </w:tcPr>
          <w:p w:rsidR="00A57261" w:rsidRPr="00803F29" w:rsidRDefault="00A57261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57261" w:rsidRPr="00803F29" w:rsidRDefault="00A57261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45A2D" w:rsidRPr="00803F29" w:rsidRDefault="00D45A2D" w:rsidP="00D45A2D"/>
    <w:p w:rsidR="00D45A2D" w:rsidRPr="00803F29" w:rsidRDefault="00D45A2D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p w:rsidR="006F619C" w:rsidRPr="00803F29" w:rsidRDefault="006F619C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6F619C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3.3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800467" w:rsidP="00157149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Approve Midpoint Review</w:t>
            </w:r>
            <w:r w:rsidR="006F619C" w:rsidRPr="00803F29">
              <w:rPr>
                <w:rFonts w:cs="Arial"/>
                <w:color w:val="auto"/>
              </w:rPr>
              <w:t xml:space="preserve"> 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6F619C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10, 2014</w:t>
            </w:r>
          </w:p>
        </w:tc>
      </w:tr>
      <w:tr w:rsidR="006F619C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80046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</w:t>
            </w:r>
            <w:r w:rsidR="00800467">
              <w:rPr>
                <w:rFonts w:cs="Arial"/>
                <w:szCs w:val="20"/>
              </w:rPr>
              <w:t>approve midpoint reviews</w:t>
            </w:r>
            <w:r w:rsidRPr="00803F29">
              <w:rPr>
                <w:rFonts w:cs="Arial"/>
                <w:szCs w:val="20"/>
              </w:rPr>
              <w:t xml:space="preserve"> and upload necessary data to the document inventor for student grade computation 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F619C" w:rsidRPr="00803F29" w:rsidRDefault="00B55B84" w:rsidP="00B55B84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</w:t>
            </w:r>
            <w:r w:rsidR="006F619C" w:rsidRPr="00803F29">
              <w:rPr>
                <w:rFonts w:cs="Arial"/>
                <w:szCs w:val="20"/>
              </w:rPr>
              <w:t>clicks “</w:t>
            </w:r>
            <w:r w:rsidR="00800467">
              <w:rPr>
                <w:rFonts w:cs="Arial"/>
                <w:szCs w:val="20"/>
              </w:rPr>
              <w:t>Approve Midpoint Review</w:t>
            </w:r>
            <w:r w:rsidR="006F619C" w:rsidRPr="00803F29">
              <w:rPr>
                <w:rFonts w:cs="Arial"/>
                <w:szCs w:val="20"/>
              </w:rPr>
              <w:t>s” button</w:t>
            </w:r>
          </w:p>
        </w:tc>
      </w:tr>
      <w:tr w:rsidR="006F619C" w:rsidRPr="00803F29" w:rsidTr="00157149">
        <w:trPr>
          <w:trHeight w:val="255"/>
        </w:trPr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A67EFD">
            <w:pPr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for the midpoint review</w:t>
            </w:r>
          </w:p>
          <w:p w:rsidR="006F619C" w:rsidRPr="00803F29" w:rsidRDefault="00B55B84" w:rsidP="00A67EFD">
            <w:pPr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Faculty</w:t>
            </w:r>
          </w:p>
          <w:p w:rsidR="006F619C" w:rsidRPr="00803F29" w:rsidRDefault="006F619C" w:rsidP="00157149">
            <w:pPr>
              <w:rPr>
                <w:rFonts w:cs="Arial"/>
                <w:szCs w:val="20"/>
              </w:rPr>
            </w:pP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A67EFD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is approved</w:t>
            </w:r>
            <w:r w:rsidR="00B55B84" w:rsidRPr="00803F29">
              <w:rPr>
                <w:rFonts w:cs="Arial"/>
                <w:szCs w:val="20"/>
              </w:rPr>
              <w:t xml:space="preserve"> and documented for grading</w:t>
            </w:r>
          </w:p>
          <w:p w:rsidR="006F619C" w:rsidRPr="00803F29" w:rsidRDefault="006F619C" w:rsidP="00A67EFD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midpoint review is sent back with comments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clicks “</w:t>
            </w:r>
            <w:r w:rsidR="00800467">
              <w:rPr>
                <w:rFonts w:cs="Arial"/>
                <w:szCs w:val="20"/>
              </w:rPr>
              <w:t>Approve Midpoint Review</w:t>
            </w:r>
            <w:r w:rsidR="006F619C" w:rsidRPr="00803F29">
              <w:rPr>
                <w:rFonts w:cs="Arial"/>
                <w:szCs w:val="20"/>
              </w:rPr>
              <w:t>s”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B55B84" w:rsidRPr="00803F29">
              <w:rPr>
                <w:rFonts w:cs="Arial"/>
                <w:szCs w:val="20"/>
              </w:rPr>
              <w:t xml:space="preserve">midpoint review (submitted, for mentor approval, </w:t>
            </w:r>
            <w:r w:rsidRPr="00803F29">
              <w:rPr>
                <w:rFonts w:cs="Arial"/>
                <w:szCs w:val="20"/>
              </w:rPr>
              <w:t>or not</w:t>
            </w:r>
            <w:r w:rsidR="00B55B84" w:rsidRPr="00803F29">
              <w:rPr>
                <w:rFonts w:cs="Arial"/>
                <w:szCs w:val="20"/>
              </w:rPr>
              <w:t xml:space="preserve"> yet submitted</w:t>
            </w:r>
            <w:r w:rsidRPr="00803F29">
              <w:rPr>
                <w:rFonts w:cs="Arial"/>
                <w:szCs w:val="20"/>
              </w:rPr>
              <w:t>)</w:t>
            </w:r>
          </w:p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clicks on a student who has submitted a review</w:t>
            </w:r>
            <w:r w:rsidRPr="00803F29">
              <w:rPr>
                <w:rFonts w:cs="Arial"/>
                <w:szCs w:val="20"/>
              </w:rPr>
              <w:t xml:space="preserve"> that has already been approved by the student’s mentor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midpoint review form is displayed</w:t>
            </w:r>
          </w:p>
          <w:p w:rsidR="006F619C" w:rsidRPr="00803F29" w:rsidRDefault="00B55B84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6F619C" w:rsidRPr="00803F29">
              <w:rPr>
                <w:rFonts w:cs="Arial"/>
                <w:szCs w:val="20"/>
              </w:rPr>
              <w:t xml:space="preserve"> approves midpoint review</w:t>
            </w:r>
          </w:p>
          <w:p w:rsidR="006F619C" w:rsidRPr="00803F29" w:rsidRDefault="006F619C" w:rsidP="00A67EFD">
            <w:pPr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Midpoint review is sent </w:t>
            </w:r>
            <w:r w:rsidR="00B55B84" w:rsidRPr="00803F29">
              <w:rPr>
                <w:rFonts w:cs="Arial"/>
                <w:szCs w:val="20"/>
              </w:rPr>
              <w:t>into the system and documented for grading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[Midpoint Review is not approved]</w:t>
            </w:r>
          </w:p>
        </w:tc>
        <w:tc>
          <w:tcPr>
            <w:tcW w:w="7110" w:type="dxa"/>
            <w:gridSpan w:val="3"/>
          </w:tcPr>
          <w:p w:rsidR="006F619C" w:rsidRPr="00803F29" w:rsidRDefault="003E31B4" w:rsidP="0015714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6F619C" w:rsidRPr="00803F29">
              <w:rPr>
                <w:rFonts w:cs="Arial"/>
                <w:szCs w:val="20"/>
              </w:rPr>
              <w:t>.1. Mentor has questions or comments about student’s midpoint review</w:t>
            </w:r>
          </w:p>
          <w:p w:rsidR="006F619C" w:rsidRPr="00803F29" w:rsidRDefault="00B55B84" w:rsidP="00A67EFD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</w:t>
            </w:r>
            <w:r w:rsidR="006F619C" w:rsidRPr="00803F29">
              <w:rPr>
                <w:rFonts w:cs="Arial"/>
                <w:szCs w:val="20"/>
              </w:rPr>
              <w:t>inputs comments or questions</w:t>
            </w:r>
          </w:p>
          <w:p w:rsidR="006F619C" w:rsidRPr="00803F29" w:rsidRDefault="006F619C" w:rsidP="00A67EFD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Midpoint review is sent back to student</w:t>
            </w:r>
          </w:p>
          <w:p w:rsidR="006F619C" w:rsidRPr="00803F29" w:rsidRDefault="006F619C" w:rsidP="00A67EFD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 Internal Server Error (HTTP Code 500) </w:t>
            </w:r>
          </w:p>
          <w:p w:rsidR="006F619C" w:rsidRPr="00803F29" w:rsidRDefault="006F619C" w:rsidP="00A67EFD">
            <w:pPr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6F619C" w:rsidRPr="00803F29" w:rsidRDefault="006F619C" w:rsidP="00A67EFD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CB785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</w:t>
            </w:r>
            <w:r w:rsidR="00CB785E" w:rsidRPr="00803F29">
              <w:rPr>
                <w:rFonts w:cs="Arial"/>
                <w:szCs w:val="20"/>
              </w:rPr>
              <w:t>reviewed</w:t>
            </w:r>
            <w:r w:rsidRPr="00803F29">
              <w:rPr>
                <w:rFonts w:cs="Arial"/>
                <w:szCs w:val="20"/>
              </w:rPr>
              <w:t xml:space="preserve"> midpoint review is received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F619C" w:rsidRPr="00800467" w:rsidRDefault="006F619C" w:rsidP="00800467">
            <w:pPr>
              <w:ind w:right="400"/>
              <w:rPr>
                <w:rFonts w:cs="Arial"/>
                <w:szCs w:val="20"/>
              </w:rPr>
            </w:pPr>
            <w:r w:rsidRPr="00800467">
              <w:rPr>
                <w:rFonts w:cs="Arial"/>
                <w:szCs w:val="20"/>
              </w:rPr>
              <w:t xml:space="preserve">User must be logged-in </w:t>
            </w:r>
            <w:r w:rsidR="00B55B84" w:rsidRPr="00800467">
              <w:rPr>
                <w:rFonts w:cs="Arial"/>
                <w:szCs w:val="20"/>
              </w:rPr>
              <w:t xml:space="preserve">as faculty to </w:t>
            </w:r>
            <w:r w:rsidR="00800467" w:rsidRPr="00800467">
              <w:rPr>
                <w:rFonts w:cs="Arial"/>
                <w:szCs w:val="20"/>
              </w:rPr>
              <w:t>Approve Midpoint Review</w:t>
            </w:r>
          </w:p>
        </w:tc>
      </w:tr>
      <w:tr w:rsidR="006F619C" w:rsidRPr="00803F29" w:rsidTr="00157149">
        <w:tc>
          <w:tcPr>
            <w:tcW w:w="2628" w:type="dxa"/>
            <w:gridSpan w:val="2"/>
          </w:tcPr>
          <w:p w:rsidR="006F619C" w:rsidRPr="00803F29" w:rsidRDefault="006F619C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F619C" w:rsidRPr="00803F29" w:rsidRDefault="006F619C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F619C" w:rsidRPr="00803F29" w:rsidRDefault="006F619C" w:rsidP="006F619C"/>
    <w:p w:rsidR="004F4A57" w:rsidRPr="00803F29" w:rsidRDefault="004F4A57" w:rsidP="00D45A2D"/>
    <w:p w:rsidR="004F4A57" w:rsidRPr="00803F29" w:rsidRDefault="004F4A57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157149" w:rsidP="00D45A2D"/>
    <w:p w:rsidR="00157149" w:rsidRPr="00803F29" w:rsidRDefault="006A58F3" w:rsidP="00157149">
      <w:pPr>
        <w:pStyle w:val="Heading1"/>
      </w:pPr>
      <w:bookmarkStart w:id="5" w:name="_Toc395565163"/>
      <w:r w:rsidRPr="00803F29">
        <w:lastRenderedPageBreak/>
        <w:t>Practicum Learning Contract</w:t>
      </w:r>
      <w:r w:rsidR="00157149" w:rsidRPr="00803F29">
        <w:t xml:space="preserve"> Processing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57149" w:rsidRPr="00803F29" w:rsidTr="001571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</w:t>
            </w:r>
            <w:r w:rsidR="00157149" w:rsidRPr="00803F29">
              <w:rPr>
                <w:rFonts w:cs="Arial"/>
                <w:szCs w:val="20"/>
              </w:rPr>
              <w:t xml:space="preserve">.1 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524053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Submit </w:t>
            </w:r>
            <w:r w:rsidR="00524053" w:rsidRPr="00803F29">
              <w:rPr>
                <w:rFonts w:cs="Arial"/>
                <w:color w:val="auto"/>
              </w:rPr>
              <w:t xml:space="preserve">Practicum Learning Contract 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157149" w:rsidRPr="00803F29" w:rsidTr="001571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157149" w:rsidRPr="00803F29">
              <w:rPr>
                <w:rFonts w:cs="Arial"/>
                <w:szCs w:val="20"/>
              </w:rPr>
              <w:t>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57149" w:rsidRPr="00803F29" w:rsidRDefault="00524053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157149" w:rsidRPr="00803F29">
              <w:rPr>
                <w:rFonts w:cs="Arial"/>
                <w:szCs w:val="20"/>
              </w:rPr>
              <w:t>, 2014</w:t>
            </w:r>
          </w:p>
        </w:tc>
      </w:tr>
      <w:tr w:rsidR="00157149" w:rsidRPr="00803F29" w:rsidTr="001571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524053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st</w:t>
            </w:r>
            <w:r w:rsidR="00524053" w:rsidRPr="00803F29">
              <w:rPr>
                <w:rFonts w:cs="Arial"/>
                <w:szCs w:val="20"/>
              </w:rPr>
              <w:t xml:space="preserve">udent to complete and submit a Practicum Learning Contract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524053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524053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>” button</w:t>
            </w:r>
          </w:p>
        </w:tc>
      </w:tr>
      <w:tr w:rsidR="00157149" w:rsidRPr="00803F29" w:rsidTr="00157149">
        <w:trPr>
          <w:trHeight w:val="255"/>
        </w:trPr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A67EFD">
            <w:pPr>
              <w:pStyle w:val="ListParagraph"/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57149" w:rsidRPr="00803F29" w:rsidRDefault="00135F68" w:rsidP="00A67EFD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</w:t>
            </w:r>
            <w:r w:rsidR="00157149" w:rsidRPr="00803F29">
              <w:rPr>
                <w:rFonts w:cs="Arial"/>
                <w:szCs w:val="20"/>
              </w:rPr>
              <w:t xml:space="preserve"> is submitted</w:t>
            </w:r>
          </w:p>
          <w:p w:rsidR="00157149" w:rsidRPr="00803F29" w:rsidRDefault="00157149" w:rsidP="00A67EFD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A67EFD">
            <w:pPr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135F68" w:rsidRPr="00803F29">
              <w:rPr>
                <w:rFonts w:cs="Arial"/>
                <w:szCs w:val="20"/>
              </w:rPr>
              <w:t xml:space="preserve">Practicum Learning Contract” </w:t>
            </w:r>
          </w:p>
          <w:p w:rsidR="00157149" w:rsidRPr="00803F29" w:rsidRDefault="00157149" w:rsidP="00A67EFD">
            <w:pPr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157149" w:rsidRPr="00803F29" w:rsidRDefault="00157149" w:rsidP="00A67EFD">
            <w:pPr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157149" w:rsidRPr="00803F29" w:rsidRDefault="00135F68" w:rsidP="00A67EFD">
            <w:pPr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Filled out Practicum Learning Contract</w:t>
            </w:r>
            <w:r w:rsidR="00157149" w:rsidRPr="00803F29">
              <w:rPr>
                <w:rFonts w:cs="Arial"/>
                <w:szCs w:val="20"/>
              </w:rPr>
              <w:t xml:space="preserve"> is sent to the system</w:t>
            </w:r>
            <w:r w:rsidRPr="00803F29">
              <w:rPr>
                <w:rFonts w:cs="Arial"/>
                <w:szCs w:val="20"/>
              </w:rPr>
              <w:t xml:space="preserve"> for reviewing by the Mentor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</w:t>
            </w:r>
            <w:r w:rsidR="00CB785E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form are incomplete or invalid</w:t>
            </w:r>
          </w:p>
          <w:p w:rsidR="00157149" w:rsidRPr="00803F29" w:rsidRDefault="00157149" w:rsidP="00A67EFD">
            <w:pPr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157149" w:rsidRPr="00803F29" w:rsidRDefault="00157149" w:rsidP="00A67EFD">
            <w:pPr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157149" w:rsidRPr="00803F29" w:rsidRDefault="00157149" w:rsidP="00A67EFD">
            <w:pPr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57149" w:rsidRPr="00803F29" w:rsidRDefault="003E31B4" w:rsidP="0015714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157149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157149" w:rsidRPr="00803F29" w:rsidRDefault="00157149" w:rsidP="00A67EFD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157149" w:rsidRPr="00803F29" w:rsidRDefault="00157149" w:rsidP="00A67EFD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57149" w:rsidRPr="00803F29" w:rsidRDefault="00653A72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or when form is sent back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the </w:t>
            </w:r>
            <w:r w:rsidR="00C46562" w:rsidRPr="00803F29">
              <w:rPr>
                <w:rFonts w:cs="Arial"/>
                <w:szCs w:val="20"/>
              </w:rPr>
              <w:t>Practicum Learning Contract</w:t>
            </w:r>
          </w:p>
        </w:tc>
      </w:tr>
      <w:tr w:rsidR="00157149" w:rsidRPr="00803F29" w:rsidTr="00157149">
        <w:tc>
          <w:tcPr>
            <w:tcW w:w="2628" w:type="dxa"/>
            <w:gridSpan w:val="2"/>
          </w:tcPr>
          <w:p w:rsidR="00157149" w:rsidRPr="00803F29" w:rsidRDefault="00157149" w:rsidP="0015714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57149" w:rsidRPr="00803F29" w:rsidRDefault="00157149" w:rsidP="0015714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157149"/>
    <w:p w:rsidR="00157149" w:rsidRPr="00803F29" w:rsidRDefault="00157149" w:rsidP="00D45A2D"/>
    <w:p w:rsidR="004F4A57" w:rsidRPr="00803F29" w:rsidRDefault="004F4A57" w:rsidP="00D45A2D"/>
    <w:p w:rsidR="00D45A2D" w:rsidRPr="00803F29" w:rsidRDefault="00D45A2D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p w:rsidR="00D27D18" w:rsidRPr="00803F29" w:rsidRDefault="00D27D18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27D18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4.2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8209B0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Review </w:t>
            </w:r>
            <w:r w:rsidR="008209B0" w:rsidRPr="00803F29">
              <w:rPr>
                <w:rFonts w:cs="Arial"/>
                <w:color w:val="auto"/>
              </w:rPr>
              <w:t>Practicum Learning Contract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D27D1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8209B0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</w:t>
            </w:r>
            <w:r w:rsidR="00D27D18" w:rsidRPr="00803F29">
              <w:rPr>
                <w:rFonts w:cs="Arial"/>
                <w:szCs w:val="20"/>
              </w:rPr>
              <w:t xml:space="preserve">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27D18" w:rsidRPr="00803F29" w:rsidRDefault="008209B0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</w:t>
            </w:r>
            <w:r w:rsidR="00D27D18" w:rsidRPr="00803F29">
              <w:rPr>
                <w:rFonts w:cs="Arial"/>
                <w:szCs w:val="20"/>
              </w:rPr>
              <w:t>, 2014</w:t>
            </w:r>
          </w:p>
        </w:tc>
      </w:tr>
      <w:tr w:rsidR="00D27D18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mentors to review </w:t>
            </w:r>
            <w:r w:rsidR="008209B0" w:rsidRPr="00803F29">
              <w:rPr>
                <w:rFonts w:cs="Arial"/>
                <w:szCs w:val="20"/>
              </w:rPr>
              <w:t>Practicum Learning Contracts</w:t>
            </w:r>
            <w:r w:rsidRPr="00803F29">
              <w:rPr>
                <w:rFonts w:cs="Arial"/>
                <w:szCs w:val="20"/>
              </w:rPr>
              <w:t xml:space="preserve"> submitted by the students under them 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27D18" w:rsidRPr="00803F29" w:rsidRDefault="008209B0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  <w:r w:rsidR="00D27D18" w:rsidRPr="00803F29">
              <w:rPr>
                <w:rFonts w:cs="Arial"/>
                <w:szCs w:val="20"/>
              </w:rPr>
              <w:t xml:space="preserve"> clicks “Review </w:t>
            </w:r>
            <w:r w:rsidRPr="00803F29">
              <w:rPr>
                <w:rFonts w:cs="Arial"/>
                <w:szCs w:val="20"/>
              </w:rPr>
              <w:t>Practicum Learning Contracts</w:t>
            </w:r>
            <w:r w:rsidR="00D27D18" w:rsidRPr="00803F29">
              <w:rPr>
                <w:rFonts w:cs="Arial"/>
                <w:szCs w:val="20"/>
              </w:rPr>
              <w:t>” button</w:t>
            </w:r>
          </w:p>
        </w:tc>
      </w:tr>
      <w:tr w:rsidR="00D27D18" w:rsidRPr="00803F29" w:rsidTr="00295F26">
        <w:trPr>
          <w:trHeight w:val="255"/>
        </w:trPr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A67EFD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a Mentor</w:t>
            </w:r>
          </w:p>
          <w:p w:rsidR="00D27D18" w:rsidRPr="00803F29" w:rsidRDefault="00D27D18" w:rsidP="00295F26">
            <w:pPr>
              <w:rPr>
                <w:rFonts w:cs="Arial"/>
                <w:szCs w:val="20"/>
              </w:rPr>
            </w:pP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A67EFD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 xml:space="preserve"> is approved</w:t>
            </w:r>
          </w:p>
          <w:p w:rsidR="00D27D18" w:rsidRPr="00803F29" w:rsidRDefault="00D27D18" w:rsidP="00A67EFD">
            <w:pPr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 xml:space="preserve">is sent back with comments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“Review </w:t>
            </w:r>
            <w:r w:rsidR="008209B0" w:rsidRPr="00803F29">
              <w:rPr>
                <w:rFonts w:cs="Arial"/>
                <w:szCs w:val="20"/>
              </w:rPr>
              <w:t>Practicum Learning Contracts</w:t>
            </w:r>
            <w:r w:rsidRPr="00803F29">
              <w:rPr>
                <w:rFonts w:cs="Arial"/>
                <w:szCs w:val="20"/>
              </w:rPr>
              <w:t>”</w:t>
            </w:r>
          </w:p>
          <w:p w:rsidR="00D27D18" w:rsidRPr="00803F29" w:rsidRDefault="00D27D18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(submitted or not)</w:t>
            </w:r>
          </w:p>
          <w:p w:rsidR="00D27D18" w:rsidRPr="00803F29" w:rsidRDefault="00D27D18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on</w:t>
            </w:r>
            <w:r w:rsidR="008209B0" w:rsidRPr="00803F29">
              <w:rPr>
                <w:rFonts w:cs="Arial"/>
                <w:szCs w:val="20"/>
              </w:rPr>
              <w:t xml:space="preserve"> a student who has submitted a Practicum Learning Contract</w:t>
            </w:r>
          </w:p>
          <w:p w:rsidR="00D27D18" w:rsidRPr="00803F29" w:rsidRDefault="00D27D18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  <w:r w:rsidRPr="00803F29">
              <w:rPr>
                <w:rFonts w:cs="Arial"/>
                <w:szCs w:val="20"/>
              </w:rPr>
              <w:t xml:space="preserve"> form is displayed</w:t>
            </w:r>
          </w:p>
          <w:p w:rsidR="00D27D18" w:rsidRPr="00803F29" w:rsidRDefault="00D27D18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approves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8209B0" w:rsidP="00A67EFD">
            <w:pPr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</w:t>
            </w:r>
            <w:r w:rsidR="00D27D18" w:rsidRPr="00803F29">
              <w:rPr>
                <w:rFonts w:cs="Arial"/>
                <w:szCs w:val="20"/>
              </w:rPr>
              <w:t xml:space="preserve"> is sent back into system reviewed</w:t>
            </w:r>
            <w:r w:rsidRPr="00803F29">
              <w:rPr>
                <w:rFonts w:cs="Arial"/>
                <w:szCs w:val="20"/>
              </w:rPr>
              <w:t xml:space="preserve"> and ready for Faculty checking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D27D18" w:rsidRPr="00803F29" w:rsidRDefault="00D27D18" w:rsidP="007B523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Learning Contract</w:t>
            </w:r>
            <w:r w:rsidRPr="00803F29">
              <w:rPr>
                <w:rFonts w:cs="Arial"/>
                <w:b/>
                <w:sz w:val="22"/>
                <w:szCs w:val="22"/>
              </w:rPr>
              <w:t xml:space="preserve"> is not approved]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5.1. Mentor has questions or comments about student’s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D27D18" w:rsidP="00A67EFD">
            <w:pPr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inputs comments or questions</w:t>
            </w:r>
          </w:p>
          <w:p w:rsidR="00D27D18" w:rsidRPr="00803F29" w:rsidRDefault="008209B0" w:rsidP="00A67EFD">
            <w:pPr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Practicum Learning Contract </w:t>
            </w:r>
            <w:r w:rsidR="00D27D18" w:rsidRPr="00803F29">
              <w:rPr>
                <w:rFonts w:cs="Arial"/>
                <w:szCs w:val="20"/>
              </w:rPr>
              <w:t>is sent back to student</w:t>
            </w:r>
          </w:p>
          <w:p w:rsidR="00D27D18" w:rsidRPr="00803F29" w:rsidRDefault="00D27D18" w:rsidP="00A67EFD">
            <w:pPr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D27D18" w:rsidRPr="00803F29" w:rsidRDefault="00C45494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27D18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D27D18" w:rsidRPr="00803F29" w:rsidRDefault="00D27D18" w:rsidP="00A67EFD">
            <w:pPr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D27D18" w:rsidRPr="00803F29" w:rsidRDefault="00D27D18" w:rsidP="00A67EFD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8209B0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completed </w:t>
            </w:r>
            <w:r w:rsidR="008209B0" w:rsidRPr="00803F29">
              <w:rPr>
                <w:rFonts w:cs="Arial"/>
                <w:szCs w:val="20"/>
              </w:rPr>
              <w:t xml:space="preserve">Practicum Learning Contract </w:t>
            </w:r>
            <w:r w:rsidRPr="00803F29">
              <w:rPr>
                <w:rFonts w:cs="Arial"/>
                <w:szCs w:val="20"/>
              </w:rPr>
              <w:t>is received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A67EFD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mentor to review </w:t>
            </w:r>
            <w:r w:rsidR="008209B0" w:rsidRPr="00803F29">
              <w:rPr>
                <w:rFonts w:cs="Arial"/>
                <w:szCs w:val="20"/>
              </w:rPr>
              <w:t>practicum learning contract</w:t>
            </w:r>
          </w:p>
          <w:p w:rsidR="00D27D18" w:rsidRPr="00803F29" w:rsidRDefault="00D27D18" w:rsidP="00A67EFD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Mentors have students under them. </w:t>
            </w:r>
          </w:p>
        </w:tc>
      </w:tr>
      <w:tr w:rsidR="00D27D18" w:rsidRPr="00803F29" w:rsidTr="00295F26">
        <w:tc>
          <w:tcPr>
            <w:tcW w:w="2628" w:type="dxa"/>
            <w:gridSpan w:val="2"/>
          </w:tcPr>
          <w:p w:rsidR="00D27D18" w:rsidRPr="00803F29" w:rsidRDefault="00D27D1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27D18" w:rsidRPr="00803F29" w:rsidRDefault="00D27D1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D27D18" w:rsidRPr="00803F29" w:rsidRDefault="00D27D18" w:rsidP="00D27D18"/>
    <w:p w:rsidR="00D27D18" w:rsidRPr="00803F29" w:rsidRDefault="00D27D18" w:rsidP="00D45A2D"/>
    <w:p w:rsidR="00D27D18" w:rsidRPr="00803F29" w:rsidRDefault="00D27D18" w:rsidP="00D45A2D"/>
    <w:p w:rsidR="00D27D18" w:rsidRPr="00803F29" w:rsidRDefault="00474C7D" w:rsidP="00D45A2D">
      <w:r w:rsidRPr="00803F29">
        <w:br/>
      </w:r>
    </w:p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474C7D" w:rsidRPr="00803F29" w:rsidRDefault="00474C7D" w:rsidP="00D45A2D"/>
    <w:p w:rsidR="00D27D18" w:rsidRPr="00803F29" w:rsidRDefault="00D27D18" w:rsidP="00D45A2D"/>
    <w:p w:rsidR="00474C7D" w:rsidRPr="00803F29" w:rsidRDefault="00474C7D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74C7D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474C7D">
            <w:pPr>
              <w:tabs>
                <w:tab w:val="left" w:pos="2412"/>
              </w:tabs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4.3</w:t>
            </w:r>
            <w:r w:rsidRPr="00803F29">
              <w:rPr>
                <w:rFonts w:cs="Arial"/>
                <w:szCs w:val="20"/>
              </w:rPr>
              <w:tab/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800467" w:rsidP="00295F2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Approve Practicum Learning Contract</w:t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474C7D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474C7D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80046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95661F" w:rsidRPr="00803F29">
              <w:rPr>
                <w:rFonts w:cs="Arial"/>
                <w:szCs w:val="20"/>
              </w:rPr>
              <w:t>Faculty to</w:t>
            </w:r>
            <w:r w:rsidR="00800467">
              <w:rPr>
                <w:rFonts w:cs="Arial"/>
                <w:szCs w:val="20"/>
              </w:rPr>
              <w:t xml:space="preserve"> approve Practicum Learning Contract</w:t>
            </w:r>
            <w:r w:rsidRPr="00803F29">
              <w:rPr>
                <w:rFonts w:cs="Arial"/>
                <w:szCs w:val="20"/>
              </w:rPr>
              <w:t xml:space="preserve">s </w:t>
            </w:r>
            <w:r w:rsidR="0095661F" w:rsidRPr="00803F29">
              <w:rPr>
                <w:rFonts w:cs="Arial"/>
                <w:szCs w:val="20"/>
              </w:rPr>
              <w:t>that were reviewed by mentors and put them back into the system for grade computation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474C7D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800467">
              <w:rPr>
                <w:rFonts w:cs="Arial"/>
                <w:szCs w:val="20"/>
              </w:rPr>
              <w:t>Approve Practicum Learning Contract</w:t>
            </w:r>
            <w:r w:rsidRPr="00803F29">
              <w:rPr>
                <w:rFonts w:cs="Arial"/>
                <w:szCs w:val="20"/>
              </w:rPr>
              <w:t>s” button</w:t>
            </w:r>
          </w:p>
        </w:tc>
      </w:tr>
      <w:tr w:rsidR="00474C7D" w:rsidRPr="00803F29" w:rsidTr="00295F26">
        <w:trPr>
          <w:trHeight w:val="255"/>
        </w:trPr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74C7D" w:rsidRPr="00803F29" w:rsidRDefault="00B658D5" w:rsidP="00A67EFD">
            <w:pPr>
              <w:pStyle w:val="ListParagraph"/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</w:t>
            </w:r>
            <w:r w:rsidR="00474C7D" w:rsidRPr="00803F29">
              <w:rPr>
                <w:rFonts w:cs="Arial"/>
                <w:szCs w:val="20"/>
              </w:rPr>
              <w:t xml:space="preserve"> </w:t>
            </w:r>
            <w:r w:rsidR="00E74EA5" w:rsidRPr="00803F29">
              <w:rPr>
                <w:rFonts w:cs="Arial"/>
                <w:szCs w:val="20"/>
              </w:rPr>
              <w:t>Faculty</w:t>
            </w:r>
          </w:p>
          <w:p w:rsidR="00474C7D" w:rsidRPr="00803F29" w:rsidRDefault="00474C7D" w:rsidP="00295F26">
            <w:pPr>
              <w:rPr>
                <w:rFonts w:cs="Arial"/>
                <w:szCs w:val="20"/>
              </w:rPr>
            </w:pP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A67EFD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Practicum Learning Contract is approved</w:t>
            </w:r>
          </w:p>
          <w:p w:rsidR="00474C7D" w:rsidRPr="00803F29" w:rsidRDefault="00474C7D" w:rsidP="00A67EFD">
            <w:pPr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Practicum Learning Contract is sent back with comments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74C7D" w:rsidRPr="00803F29" w:rsidRDefault="00AB3A97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clicks </w:t>
            </w:r>
            <w:r w:rsidRPr="00803F29">
              <w:rPr>
                <w:rFonts w:cs="Arial"/>
                <w:szCs w:val="20"/>
              </w:rPr>
              <w:t>“</w:t>
            </w:r>
            <w:r w:rsidR="00800467">
              <w:rPr>
                <w:rFonts w:cs="Arial"/>
                <w:szCs w:val="20"/>
              </w:rPr>
              <w:t>Approve Practicum Learning Contract</w:t>
            </w:r>
            <w:r w:rsidR="00474C7D" w:rsidRPr="00803F29">
              <w:rPr>
                <w:rFonts w:cs="Arial"/>
                <w:szCs w:val="20"/>
              </w:rPr>
              <w:t>s”</w:t>
            </w:r>
          </w:p>
          <w:p w:rsidR="00474C7D" w:rsidRPr="00803F29" w:rsidRDefault="00474C7D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Table of students is displayed together with status of their Practicum Learning Contract (submitted</w:t>
            </w:r>
            <w:r w:rsidR="00AB3A97" w:rsidRPr="00803F29">
              <w:rPr>
                <w:rFonts w:cs="Arial"/>
                <w:szCs w:val="20"/>
              </w:rPr>
              <w:t>, with mentor</w:t>
            </w:r>
            <w:r w:rsidRPr="00803F29">
              <w:rPr>
                <w:rFonts w:cs="Arial"/>
                <w:szCs w:val="20"/>
              </w:rPr>
              <w:t xml:space="preserve"> or not</w:t>
            </w:r>
            <w:r w:rsidR="00AB3A97" w:rsidRPr="00803F29">
              <w:rPr>
                <w:rFonts w:cs="Arial"/>
                <w:szCs w:val="20"/>
              </w:rPr>
              <w:t xml:space="preserve"> submitted</w:t>
            </w:r>
            <w:r w:rsidRPr="00803F29">
              <w:rPr>
                <w:rFonts w:cs="Arial"/>
                <w:szCs w:val="20"/>
              </w:rPr>
              <w:t>)</w:t>
            </w:r>
          </w:p>
          <w:p w:rsidR="00474C7D" w:rsidRPr="00803F29" w:rsidRDefault="00AB3A97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clicks on a student who has submitted a Practicum Learning Contract</w:t>
            </w:r>
          </w:p>
          <w:p w:rsidR="00474C7D" w:rsidRPr="00803F29" w:rsidRDefault="008663F4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474C7D" w:rsidRPr="00803F29">
              <w:rPr>
                <w:rFonts w:cs="Arial"/>
                <w:szCs w:val="20"/>
              </w:rPr>
              <w:t>Practicum Learning Contract form is displayed</w:t>
            </w:r>
          </w:p>
          <w:p w:rsidR="00474C7D" w:rsidRPr="00803F29" w:rsidRDefault="00E74EA5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approves Practicum Learning Contract</w:t>
            </w:r>
          </w:p>
          <w:p w:rsidR="00474C7D" w:rsidRPr="00803F29" w:rsidRDefault="00474C7D" w:rsidP="00A67EFD">
            <w:pPr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 is sent back into system reviewed and ready for Faculty checking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474C7D" w:rsidRPr="00803F29" w:rsidRDefault="00474C7D" w:rsidP="007B523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Learning Contract</w:t>
            </w:r>
            <w:r w:rsidRPr="00803F29">
              <w:rPr>
                <w:rFonts w:cs="Arial"/>
                <w:b/>
                <w:sz w:val="22"/>
                <w:szCs w:val="22"/>
              </w:rPr>
              <w:t xml:space="preserve"> is not approved]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5.1. </w:t>
            </w:r>
            <w:r w:rsidR="00E74EA5" w:rsidRPr="00803F29">
              <w:rPr>
                <w:rFonts w:cs="Arial"/>
                <w:szCs w:val="20"/>
              </w:rPr>
              <w:t>Faculty</w:t>
            </w:r>
            <w:r w:rsidRPr="00803F29">
              <w:rPr>
                <w:rFonts w:cs="Arial"/>
                <w:szCs w:val="20"/>
              </w:rPr>
              <w:t xml:space="preserve"> has questions or comments about student’s Practicum Learning Contract</w:t>
            </w:r>
          </w:p>
          <w:p w:rsidR="00474C7D" w:rsidRPr="00803F29" w:rsidRDefault="00E74EA5" w:rsidP="00A67EFD">
            <w:pPr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474C7D" w:rsidRPr="00803F29">
              <w:rPr>
                <w:rFonts w:cs="Arial"/>
                <w:szCs w:val="20"/>
              </w:rPr>
              <w:t xml:space="preserve"> inputs comments or questions</w:t>
            </w:r>
          </w:p>
          <w:p w:rsidR="00474C7D" w:rsidRPr="00803F29" w:rsidRDefault="00474C7D" w:rsidP="00A67EFD">
            <w:pPr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Learning Contract is sent back to student</w:t>
            </w:r>
          </w:p>
          <w:p w:rsidR="00474C7D" w:rsidRPr="00803F29" w:rsidRDefault="00474C7D" w:rsidP="00A67EFD">
            <w:pPr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74C7D" w:rsidRPr="00803F29" w:rsidRDefault="00C45494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474C7D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474C7D" w:rsidRPr="00803F29" w:rsidRDefault="00474C7D" w:rsidP="00A67EFD">
            <w:pPr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74C7D" w:rsidRPr="00803F29" w:rsidRDefault="00474C7D" w:rsidP="00A67EFD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completed Practicum Learning Contract is received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E74EA5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</w:t>
            </w:r>
            <w:r w:rsidR="00E74EA5" w:rsidRPr="00803F29">
              <w:rPr>
                <w:rFonts w:cs="Arial"/>
                <w:szCs w:val="20"/>
              </w:rPr>
              <w:t xml:space="preserve">Faculty to </w:t>
            </w:r>
            <w:r w:rsidR="006A7F5B">
              <w:rPr>
                <w:rFonts w:cs="Arial"/>
                <w:szCs w:val="20"/>
              </w:rPr>
              <w:t>a</w:t>
            </w:r>
            <w:r w:rsidR="00800467">
              <w:rPr>
                <w:rFonts w:cs="Arial"/>
                <w:szCs w:val="20"/>
              </w:rPr>
              <w:t>pprove Practicum Learning Contract</w:t>
            </w:r>
            <w:r w:rsidR="00E74EA5" w:rsidRPr="00803F29">
              <w:rPr>
                <w:rFonts w:cs="Arial"/>
                <w:szCs w:val="20"/>
              </w:rPr>
              <w:t>s that have been reviewed by mentors</w:t>
            </w:r>
          </w:p>
        </w:tc>
      </w:tr>
      <w:tr w:rsidR="00474C7D" w:rsidRPr="00803F29" w:rsidTr="00295F26">
        <w:tc>
          <w:tcPr>
            <w:tcW w:w="2628" w:type="dxa"/>
            <w:gridSpan w:val="2"/>
          </w:tcPr>
          <w:p w:rsidR="00474C7D" w:rsidRPr="00803F29" w:rsidRDefault="00474C7D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74C7D" w:rsidRPr="00803F29" w:rsidRDefault="00474C7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74C7D" w:rsidRPr="00803F29" w:rsidRDefault="00474C7D" w:rsidP="00474C7D"/>
    <w:p w:rsidR="00D27D18" w:rsidRPr="00803F29" w:rsidRDefault="00D27D18" w:rsidP="00D45A2D"/>
    <w:p w:rsidR="00D45A2D" w:rsidRPr="00803F29" w:rsidRDefault="00D45A2D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B658D5">
      <w:pPr>
        <w:pStyle w:val="Heading1"/>
      </w:pPr>
      <w:bookmarkStart w:id="6" w:name="_Toc395565164"/>
      <w:r w:rsidRPr="00803F29">
        <w:t>Practicum Approval Form Processing</w:t>
      </w:r>
      <w:bookmarkEnd w:id="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658D5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A7173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5.1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A71737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Submit Practicum </w:t>
            </w:r>
            <w:r w:rsidR="00A71737" w:rsidRPr="00803F29">
              <w:rPr>
                <w:rFonts w:cs="Arial"/>
                <w:color w:val="auto"/>
              </w:rPr>
              <w:t>Approval Form</w:t>
            </w:r>
            <w:r w:rsidRPr="00803F29">
              <w:rPr>
                <w:rFonts w:cs="Arial"/>
                <w:color w:val="auto"/>
              </w:rPr>
              <w:t xml:space="preserve"> 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B658D5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B658D5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7173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complete and submit a Practicum </w:t>
            </w:r>
            <w:r w:rsidR="00A71737" w:rsidRPr="00803F29">
              <w:rPr>
                <w:rFonts w:cs="Arial"/>
                <w:szCs w:val="20"/>
              </w:rPr>
              <w:t>Approval Form</w:t>
            </w:r>
            <w:r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7173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Practicum </w:t>
            </w:r>
            <w:r w:rsidR="00A71737" w:rsidRPr="00803F29">
              <w:rPr>
                <w:rFonts w:cs="Arial"/>
                <w:szCs w:val="20"/>
              </w:rPr>
              <w:t xml:space="preserve">Approval Form” </w:t>
            </w:r>
          </w:p>
        </w:tc>
      </w:tr>
      <w:tr w:rsidR="00B658D5" w:rsidRPr="00803F29" w:rsidTr="00295F26">
        <w:trPr>
          <w:trHeight w:val="255"/>
        </w:trPr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67EFD">
            <w:pPr>
              <w:pStyle w:val="ListParagraph"/>
              <w:numPr>
                <w:ilvl w:val="0"/>
                <w:numId w:val="4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67EFD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Practicum </w:t>
            </w:r>
            <w:r w:rsidR="00A71737" w:rsidRPr="00803F29">
              <w:rPr>
                <w:rFonts w:cs="Arial"/>
                <w:szCs w:val="20"/>
              </w:rPr>
              <w:t>Approval Form is</w:t>
            </w:r>
            <w:r w:rsidRPr="00803F29">
              <w:rPr>
                <w:rFonts w:cs="Arial"/>
                <w:szCs w:val="20"/>
              </w:rPr>
              <w:t xml:space="preserve"> submitted</w:t>
            </w:r>
          </w:p>
          <w:p w:rsidR="00B658D5" w:rsidRPr="00803F29" w:rsidRDefault="00B658D5" w:rsidP="00A67EFD">
            <w:pPr>
              <w:numPr>
                <w:ilvl w:val="0"/>
                <w:numId w:val="4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A67EFD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Practicum </w:t>
            </w:r>
            <w:r w:rsidR="00A71737" w:rsidRPr="00803F29">
              <w:rPr>
                <w:rFonts w:cs="Arial"/>
                <w:szCs w:val="20"/>
              </w:rPr>
              <w:t>Approval Form” button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  <w:p w:rsidR="00B658D5" w:rsidRPr="00803F29" w:rsidRDefault="00B658D5" w:rsidP="00A67EFD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Fills up form with necessary information</w:t>
            </w:r>
          </w:p>
          <w:p w:rsidR="00B658D5" w:rsidRPr="00803F29" w:rsidRDefault="00B658D5" w:rsidP="00A67EFD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B658D5" w:rsidRPr="00803F29" w:rsidRDefault="00653A72" w:rsidP="00A67EFD">
            <w:pPr>
              <w:numPr>
                <w:ilvl w:val="0"/>
                <w:numId w:val="4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Filled out Practicum Approval Form </w:t>
            </w:r>
            <w:r w:rsidR="00B658D5" w:rsidRPr="00803F29">
              <w:rPr>
                <w:rFonts w:cs="Arial"/>
                <w:szCs w:val="20"/>
              </w:rPr>
              <w:t xml:space="preserve">is sent to the system for </w:t>
            </w:r>
            <w:r w:rsidRPr="00803F29">
              <w:rPr>
                <w:rFonts w:cs="Arial"/>
                <w:szCs w:val="20"/>
              </w:rPr>
              <w:t xml:space="preserve">approval by the Faculty </w:t>
            </w:r>
            <w:r w:rsidR="00B658D5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Practicum </w:t>
            </w:r>
            <w:r w:rsidR="00A71737" w:rsidRPr="00803F29">
              <w:rPr>
                <w:rFonts w:cs="Arial"/>
                <w:szCs w:val="20"/>
              </w:rPr>
              <w:t xml:space="preserve">Approval Form </w:t>
            </w:r>
            <w:r w:rsidRPr="00803F29">
              <w:rPr>
                <w:rFonts w:cs="Arial"/>
                <w:szCs w:val="20"/>
              </w:rPr>
              <w:t>are incomplete or invalid</w:t>
            </w:r>
          </w:p>
          <w:p w:rsidR="00B658D5" w:rsidRPr="00803F29" w:rsidRDefault="00B658D5" w:rsidP="00A67EFD">
            <w:pPr>
              <w:numPr>
                <w:ilvl w:val="0"/>
                <w:numId w:val="4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B658D5" w:rsidRPr="00803F29" w:rsidRDefault="00B658D5" w:rsidP="00A67EFD">
            <w:pPr>
              <w:numPr>
                <w:ilvl w:val="0"/>
                <w:numId w:val="4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B658D5" w:rsidRPr="00803F29" w:rsidRDefault="00B658D5" w:rsidP="00A67EFD">
            <w:pPr>
              <w:numPr>
                <w:ilvl w:val="0"/>
                <w:numId w:val="4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658D5" w:rsidRPr="00803F29" w:rsidRDefault="005143D5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B658D5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B658D5" w:rsidRPr="00803F29" w:rsidRDefault="00B658D5" w:rsidP="005143D5">
            <w:pPr>
              <w:pStyle w:val="ListParagraph"/>
              <w:numPr>
                <w:ilvl w:val="0"/>
                <w:numId w:val="10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B658D5" w:rsidRPr="00803F29" w:rsidRDefault="00B658D5" w:rsidP="005143D5">
            <w:pPr>
              <w:pStyle w:val="ListParagraph"/>
              <w:numPr>
                <w:ilvl w:val="0"/>
                <w:numId w:val="10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</w:t>
            </w:r>
            <w:r w:rsidR="00653A72" w:rsidRPr="00803F29">
              <w:rPr>
                <w:rFonts w:cs="Arial"/>
                <w:szCs w:val="20"/>
              </w:rPr>
              <w:t xml:space="preserve"> or when form is sent back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</w:t>
            </w:r>
            <w:r w:rsidR="00C46562" w:rsidRPr="00803F29">
              <w:rPr>
                <w:rFonts w:cs="Arial"/>
                <w:szCs w:val="20"/>
              </w:rPr>
              <w:t>the Practicum Approval Form</w:t>
            </w:r>
          </w:p>
        </w:tc>
      </w:tr>
      <w:tr w:rsidR="00B658D5" w:rsidRPr="00803F29" w:rsidTr="00295F26">
        <w:tc>
          <w:tcPr>
            <w:tcW w:w="2628" w:type="dxa"/>
            <w:gridSpan w:val="2"/>
          </w:tcPr>
          <w:p w:rsidR="00B658D5" w:rsidRPr="00803F29" w:rsidRDefault="00B658D5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658D5" w:rsidRPr="00803F29" w:rsidRDefault="00B658D5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B658D5" w:rsidRPr="00803F29" w:rsidRDefault="00B658D5" w:rsidP="00B658D5"/>
    <w:p w:rsidR="00B658D5" w:rsidRPr="00803F29" w:rsidRDefault="00B658D5" w:rsidP="00B658D5"/>
    <w:p w:rsidR="00B658D5" w:rsidRPr="00803F29" w:rsidRDefault="00B658D5" w:rsidP="00B658D5"/>
    <w:p w:rsidR="00B658D5" w:rsidRPr="00803F29" w:rsidRDefault="00B658D5" w:rsidP="00D45A2D"/>
    <w:p w:rsidR="00D45A2D" w:rsidRPr="00803F29" w:rsidRDefault="00D45A2D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p w:rsidR="0095661F" w:rsidRPr="00803F29" w:rsidRDefault="0095661F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5661F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tabs>
                <w:tab w:val="left" w:pos="2412"/>
              </w:tabs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5.2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291827" w:rsidP="0095661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Process</w:t>
            </w:r>
            <w:r w:rsidR="0095661F" w:rsidRPr="00803F29">
              <w:rPr>
                <w:rFonts w:cs="Arial"/>
                <w:color w:val="auto"/>
              </w:rPr>
              <w:t xml:space="preserve"> Practicum Approval Form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95661F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95661F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95661F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Faculty to check</w:t>
            </w:r>
            <w:r w:rsidR="00291827">
              <w:rPr>
                <w:rFonts w:cs="Arial"/>
                <w:szCs w:val="20"/>
              </w:rPr>
              <w:t xml:space="preserve"> or process</w:t>
            </w:r>
            <w:r w:rsidRPr="00803F29">
              <w:rPr>
                <w:rFonts w:cs="Arial"/>
                <w:szCs w:val="20"/>
              </w:rPr>
              <w:t xml:space="preserve"> Practicum Approval Forms and send decisions to students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182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291827">
              <w:rPr>
                <w:rFonts w:cs="Arial"/>
                <w:szCs w:val="20"/>
              </w:rPr>
              <w:t>Process Practicum Approval Form</w:t>
            </w:r>
            <w:r w:rsidRPr="00803F29">
              <w:rPr>
                <w:rFonts w:cs="Arial"/>
                <w:szCs w:val="20"/>
              </w:rPr>
              <w:t>” button</w:t>
            </w:r>
          </w:p>
        </w:tc>
      </w:tr>
      <w:tr w:rsidR="0095661F" w:rsidRPr="00803F29" w:rsidTr="00295F26">
        <w:trPr>
          <w:trHeight w:val="255"/>
        </w:trPr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A67EFD">
            <w:pPr>
              <w:pStyle w:val="ListParagraph"/>
              <w:numPr>
                <w:ilvl w:val="0"/>
                <w:numId w:val="5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Faculty</w:t>
            </w:r>
          </w:p>
          <w:p w:rsidR="0095661F" w:rsidRPr="00803F29" w:rsidRDefault="0095661F" w:rsidP="00295F26">
            <w:pPr>
              <w:rPr>
                <w:rFonts w:cs="Arial"/>
                <w:szCs w:val="20"/>
              </w:rPr>
            </w:pP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A67EFD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Practicum Approval Form is approved and decision is sent to the student</w:t>
            </w:r>
          </w:p>
          <w:p w:rsidR="0095661F" w:rsidRPr="00803F29" w:rsidRDefault="0095661F" w:rsidP="00A67EFD">
            <w:pPr>
              <w:numPr>
                <w:ilvl w:val="0"/>
                <w:numId w:val="5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Practicum Learning Contract is sent back with comments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</w:t>
            </w:r>
            <w:r w:rsidR="00291827">
              <w:rPr>
                <w:rFonts w:cs="Arial"/>
                <w:szCs w:val="20"/>
              </w:rPr>
              <w:t>Process</w:t>
            </w:r>
            <w:r w:rsidRPr="00803F29">
              <w:rPr>
                <w:rFonts w:cs="Arial"/>
                <w:szCs w:val="20"/>
              </w:rPr>
              <w:t xml:space="preserve"> Practicum</w:t>
            </w:r>
            <w:r w:rsidR="008663F4" w:rsidRPr="00803F29">
              <w:rPr>
                <w:rFonts w:cs="Arial"/>
                <w:szCs w:val="20"/>
              </w:rPr>
              <w:t xml:space="preserve"> Approval Forms” </w:t>
            </w:r>
          </w:p>
          <w:p w:rsidR="0095661F" w:rsidRPr="00803F29" w:rsidRDefault="0095661F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Table of students is displayed together with status of their </w:t>
            </w:r>
            <w:r w:rsidR="008663F4" w:rsidRPr="00803F29">
              <w:rPr>
                <w:rFonts w:cs="Arial"/>
                <w:szCs w:val="20"/>
              </w:rPr>
              <w:t>Practicum Approval Forms</w:t>
            </w:r>
            <w:r w:rsidRPr="00803F29">
              <w:rPr>
                <w:rFonts w:cs="Arial"/>
                <w:szCs w:val="20"/>
              </w:rPr>
              <w:t xml:space="preserve"> (submitted</w:t>
            </w:r>
            <w:r w:rsidR="008663F4" w:rsidRPr="00803F29">
              <w:rPr>
                <w:rFonts w:cs="Arial"/>
                <w:szCs w:val="20"/>
              </w:rPr>
              <w:t xml:space="preserve"> or not </w:t>
            </w:r>
            <w:r w:rsidRPr="00803F29">
              <w:rPr>
                <w:rFonts w:cs="Arial"/>
                <w:szCs w:val="20"/>
              </w:rPr>
              <w:t>submitted)</w:t>
            </w:r>
          </w:p>
          <w:p w:rsidR="0095661F" w:rsidRPr="00803F29" w:rsidRDefault="0095661F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on a student who has submitted a </w:t>
            </w:r>
            <w:r w:rsidR="008663F4" w:rsidRPr="00803F29">
              <w:rPr>
                <w:rFonts w:cs="Arial"/>
                <w:szCs w:val="20"/>
              </w:rPr>
              <w:t>Practicum Approval Form</w:t>
            </w:r>
          </w:p>
          <w:p w:rsidR="0095661F" w:rsidRPr="00803F29" w:rsidRDefault="0095661F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</w:t>
            </w:r>
            <w:r w:rsidR="008663F4" w:rsidRPr="00803F29">
              <w:rPr>
                <w:rFonts w:cs="Arial"/>
                <w:szCs w:val="20"/>
              </w:rPr>
              <w:t>Practical Approval Form is displayed</w:t>
            </w:r>
          </w:p>
          <w:p w:rsidR="0095661F" w:rsidRPr="00803F29" w:rsidRDefault="0095661F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approves Practicum </w:t>
            </w:r>
            <w:r w:rsidR="007B5239" w:rsidRPr="00803F29">
              <w:rPr>
                <w:rFonts w:cs="Arial"/>
                <w:szCs w:val="20"/>
              </w:rPr>
              <w:t>Approval Form</w:t>
            </w:r>
          </w:p>
          <w:p w:rsidR="0095661F" w:rsidRPr="00803F29" w:rsidRDefault="007B5239" w:rsidP="00A67EFD">
            <w:pPr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</w:t>
            </w:r>
            <w:r w:rsidR="0095661F" w:rsidRPr="00803F29">
              <w:rPr>
                <w:rFonts w:cs="Arial"/>
                <w:szCs w:val="20"/>
              </w:rPr>
              <w:t xml:space="preserve"> is sent back into system reviewed and ready for Faculty checking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>Practicum Approval</w:t>
            </w:r>
            <w:r w:rsidR="007B5239" w:rsidRPr="00803F29">
              <w:rPr>
                <w:rFonts w:cs="Arial"/>
                <w:b/>
                <w:szCs w:val="20"/>
              </w:rPr>
              <w:t xml:space="preserve"> Form</w:t>
            </w:r>
            <w:r w:rsidR="007B5239" w:rsidRPr="00803F29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803F29">
              <w:rPr>
                <w:rFonts w:cs="Arial"/>
                <w:b/>
                <w:sz w:val="22"/>
                <w:szCs w:val="22"/>
              </w:rPr>
              <w:t>is not approved]</w:t>
            </w:r>
          </w:p>
        </w:tc>
        <w:tc>
          <w:tcPr>
            <w:tcW w:w="7110" w:type="dxa"/>
            <w:gridSpan w:val="3"/>
          </w:tcPr>
          <w:p w:rsidR="0095661F" w:rsidRPr="00803F29" w:rsidRDefault="005143D5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95661F" w:rsidRPr="00803F29">
              <w:rPr>
                <w:rFonts w:cs="Arial"/>
                <w:szCs w:val="20"/>
              </w:rPr>
              <w:t xml:space="preserve">.1. Faculty has questions or comments about student’s </w:t>
            </w:r>
            <w:r w:rsidR="007B5239" w:rsidRPr="00803F29">
              <w:rPr>
                <w:rFonts w:cs="Arial"/>
                <w:szCs w:val="20"/>
              </w:rPr>
              <w:t>Practicum Approval Form</w:t>
            </w:r>
          </w:p>
          <w:p w:rsidR="0095661F" w:rsidRPr="00803F29" w:rsidRDefault="0095661F" w:rsidP="005143D5">
            <w:pPr>
              <w:numPr>
                <w:ilvl w:val="0"/>
                <w:numId w:val="10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inputs comments or questions</w:t>
            </w:r>
          </w:p>
          <w:p w:rsidR="0095661F" w:rsidRPr="00803F29" w:rsidRDefault="007B5239" w:rsidP="005143D5">
            <w:pPr>
              <w:numPr>
                <w:ilvl w:val="0"/>
                <w:numId w:val="10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</w:t>
            </w:r>
            <w:r w:rsidR="0095661F" w:rsidRPr="00803F29">
              <w:rPr>
                <w:rFonts w:cs="Arial"/>
                <w:szCs w:val="20"/>
              </w:rPr>
              <w:t xml:space="preserve"> is sent back to student</w:t>
            </w:r>
          </w:p>
          <w:p w:rsidR="0095661F" w:rsidRPr="00803F29" w:rsidRDefault="0095661F" w:rsidP="005143D5">
            <w:pPr>
              <w:numPr>
                <w:ilvl w:val="0"/>
                <w:numId w:val="10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5661F" w:rsidRPr="00803F29" w:rsidRDefault="00030F88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95661F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95661F" w:rsidRPr="00803F29" w:rsidRDefault="0095661F" w:rsidP="00030F88">
            <w:pPr>
              <w:numPr>
                <w:ilvl w:val="0"/>
                <w:numId w:val="10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95661F" w:rsidRPr="00803F29" w:rsidRDefault="0095661F" w:rsidP="00030F88">
            <w:pPr>
              <w:pStyle w:val="ListParagraph"/>
              <w:numPr>
                <w:ilvl w:val="0"/>
                <w:numId w:val="10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7B523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completed Practicum </w:t>
            </w:r>
            <w:r w:rsidR="007B5239" w:rsidRPr="00803F29">
              <w:rPr>
                <w:rFonts w:cs="Arial"/>
                <w:szCs w:val="20"/>
              </w:rPr>
              <w:t xml:space="preserve">Approval Form is received 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7B5239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Faculty to check</w:t>
            </w:r>
            <w:r w:rsidR="007B5239" w:rsidRPr="00803F29">
              <w:rPr>
                <w:rFonts w:cs="Arial"/>
                <w:szCs w:val="20"/>
              </w:rPr>
              <w:t xml:space="preserve"> Practicum Approval Forms</w:t>
            </w:r>
          </w:p>
        </w:tc>
      </w:tr>
      <w:tr w:rsidR="0095661F" w:rsidRPr="00803F29" w:rsidTr="00295F26">
        <w:tc>
          <w:tcPr>
            <w:tcW w:w="2628" w:type="dxa"/>
            <w:gridSpan w:val="2"/>
          </w:tcPr>
          <w:p w:rsidR="0095661F" w:rsidRPr="00803F29" w:rsidRDefault="0095661F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5661F" w:rsidRPr="00803F29" w:rsidRDefault="0095661F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95661F"/>
    <w:p w:rsidR="0095661F" w:rsidRPr="00803F29" w:rsidRDefault="0095661F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417B7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5.3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 xml:space="preserve">Check Practicum Approval Decision 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F417B7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F417B7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F417B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check whether or not his Practicum was approved or not  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F417B7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“Check Practicum Approval Decision” </w:t>
            </w:r>
          </w:p>
        </w:tc>
      </w:tr>
      <w:tr w:rsidR="00F417B7" w:rsidRPr="00803F29" w:rsidTr="00295F26">
        <w:trPr>
          <w:trHeight w:val="255"/>
        </w:trPr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A67EFD">
            <w:pPr>
              <w:pStyle w:val="ListParagraph"/>
              <w:numPr>
                <w:ilvl w:val="0"/>
                <w:numId w:val="5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BA0740" w:rsidRPr="00803F29" w:rsidRDefault="00BA0740" w:rsidP="00A67EFD">
            <w:pPr>
              <w:pStyle w:val="ListParagraph"/>
              <w:numPr>
                <w:ilvl w:val="0"/>
                <w:numId w:val="5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has already submitted a Practicum Approval Form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417B7" w:rsidRPr="00803F29" w:rsidRDefault="00BA0740" w:rsidP="00A67EFD">
            <w:pPr>
              <w:numPr>
                <w:ilvl w:val="0"/>
                <w:numId w:val="5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Application is shown to be accepted</w:t>
            </w:r>
          </w:p>
          <w:p w:rsidR="00F417B7" w:rsidRPr="00803F29" w:rsidRDefault="00BA0740" w:rsidP="00A67EFD">
            <w:pPr>
              <w:numPr>
                <w:ilvl w:val="0"/>
                <w:numId w:val="5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Rejected Application is shown with comments or questions</w:t>
            </w:r>
            <w:r w:rsidR="00F417B7" w:rsidRPr="00803F29">
              <w:rPr>
                <w:rFonts w:cs="Arial"/>
                <w:szCs w:val="20"/>
              </w:rPr>
              <w:t xml:space="preserve"> </w:t>
            </w:r>
          </w:p>
          <w:p w:rsidR="00AA4F58" w:rsidRPr="00803F29" w:rsidRDefault="00AA4F58" w:rsidP="00A67EFD">
            <w:pPr>
              <w:numPr>
                <w:ilvl w:val="0"/>
                <w:numId w:val="5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No decision has been made by faculty yet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A67EFD">
            <w:pPr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="00BA0740" w:rsidRPr="00803F29">
              <w:rPr>
                <w:rFonts w:cs="Arial"/>
                <w:szCs w:val="20"/>
              </w:rPr>
              <w:t>Check Practicum Approval Decision”</w:t>
            </w:r>
            <w:r w:rsidR="00AA4F58" w:rsidRPr="00803F29">
              <w:rPr>
                <w:rFonts w:cs="Arial"/>
                <w:szCs w:val="20"/>
              </w:rPr>
              <w:t xml:space="preserve"> button</w:t>
            </w:r>
          </w:p>
          <w:p w:rsidR="00BA0740" w:rsidRPr="00803F29" w:rsidRDefault="00AA4F58" w:rsidP="00A67EFD">
            <w:pPr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Approved Status is displayed on screen</w:t>
            </w:r>
          </w:p>
          <w:p w:rsidR="00F417B7" w:rsidRPr="00803F29" w:rsidRDefault="00F417B7" w:rsidP="00AA4F58">
            <w:pPr>
              <w:ind w:left="540"/>
              <w:rPr>
                <w:rFonts w:cs="Arial"/>
                <w:szCs w:val="20"/>
              </w:rPr>
            </w:pP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F417B7" w:rsidRPr="00803F29" w:rsidRDefault="00F417B7" w:rsidP="00AA4F5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AA4F58" w:rsidRPr="00803F29">
              <w:rPr>
                <w:rFonts w:cs="Arial"/>
                <w:b/>
                <w:sz w:val="22"/>
                <w:szCs w:val="22"/>
              </w:rPr>
              <w:t>Practicum not Approved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</w:t>
            </w:r>
            <w:r w:rsidR="00AA4F58" w:rsidRPr="00803F29">
              <w:rPr>
                <w:rFonts w:cs="Arial"/>
                <w:szCs w:val="20"/>
              </w:rPr>
              <w:t>The Practicum applied for has not been approved by faculty</w:t>
            </w:r>
          </w:p>
          <w:p w:rsidR="00F417B7" w:rsidRPr="00803F29" w:rsidRDefault="00AA4F58" w:rsidP="00A67EFD">
            <w:pPr>
              <w:numPr>
                <w:ilvl w:val="0"/>
                <w:numId w:val="5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Practicum Approval Form is displayed with comments and questions</w:t>
            </w:r>
          </w:p>
          <w:p w:rsidR="00F417B7" w:rsidRPr="00803F29" w:rsidRDefault="00AA4F58" w:rsidP="00A67EFD">
            <w:pPr>
              <w:numPr>
                <w:ilvl w:val="0"/>
                <w:numId w:val="5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may then accomplish the form again</w:t>
            </w:r>
            <w:r w:rsidR="00F417B7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AA4F58" w:rsidRPr="00803F29" w:rsidTr="00295F26">
        <w:tc>
          <w:tcPr>
            <w:tcW w:w="2628" w:type="dxa"/>
            <w:gridSpan w:val="2"/>
          </w:tcPr>
          <w:p w:rsidR="00AA4F58" w:rsidRPr="00803F29" w:rsidRDefault="00AA4F58" w:rsidP="00AA4F5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AA4F58" w:rsidRPr="00803F29" w:rsidRDefault="00AA4F58" w:rsidP="002611F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2611F6" w:rsidRPr="00803F29">
              <w:rPr>
                <w:rFonts w:cs="Arial"/>
                <w:b/>
                <w:sz w:val="22"/>
                <w:szCs w:val="22"/>
              </w:rPr>
              <w:t>No Decision Yet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AA4F58" w:rsidRPr="00803F29" w:rsidRDefault="002611F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 Faculty has yet to send a decision for the student’s Practicum Approval Form</w:t>
            </w:r>
          </w:p>
          <w:p w:rsidR="002611F6" w:rsidRPr="00803F29" w:rsidRDefault="002611F6" w:rsidP="00A67EFD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is presented with option to refresh page or return to main page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417B7" w:rsidRPr="00803F29" w:rsidRDefault="00AA4F5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</w:t>
            </w:r>
            <w:r w:rsidR="00F417B7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F417B7" w:rsidRPr="00803F29" w:rsidRDefault="00F417B7" w:rsidP="005E1448">
            <w:pPr>
              <w:pStyle w:val="ListParagraph"/>
              <w:numPr>
                <w:ilvl w:val="0"/>
                <w:numId w:val="10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F417B7" w:rsidRPr="00803F29" w:rsidRDefault="00F417B7" w:rsidP="005E1448">
            <w:pPr>
              <w:pStyle w:val="ListParagraph"/>
              <w:numPr>
                <w:ilvl w:val="0"/>
                <w:numId w:val="10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417B7" w:rsidRPr="00803F29" w:rsidRDefault="00AA4F58" w:rsidP="002611F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student wants to check decision on </w:t>
            </w:r>
            <w:r w:rsidR="002611F6" w:rsidRPr="00803F29">
              <w:rPr>
                <w:rFonts w:cs="Arial"/>
                <w:szCs w:val="20"/>
              </w:rPr>
              <w:t>Practicum Approval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611F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</w:t>
            </w:r>
            <w:r w:rsidR="002611F6" w:rsidRPr="00803F29">
              <w:rPr>
                <w:rFonts w:cs="Arial"/>
                <w:szCs w:val="20"/>
              </w:rPr>
              <w:t>to check decision of Practicum Approval</w:t>
            </w:r>
          </w:p>
        </w:tc>
      </w:tr>
      <w:tr w:rsidR="00F417B7" w:rsidRPr="00803F29" w:rsidTr="00295F26">
        <w:tc>
          <w:tcPr>
            <w:tcW w:w="2628" w:type="dxa"/>
            <w:gridSpan w:val="2"/>
          </w:tcPr>
          <w:p w:rsidR="00F417B7" w:rsidRPr="00803F29" w:rsidRDefault="00F417B7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417B7" w:rsidRPr="00803F29" w:rsidRDefault="00F417B7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F417B7" w:rsidRPr="00803F29" w:rsidRDefault="00F417B7" w:rsidP="00F417B7"/>
    <w:p w:rsidR="00B658D5" w:rsidRPr="00803F29" w:rsidRDefault="00B658D5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4B7D31" w:rsidP="00D45A2D"/>
    <w:p w:rsidR="004B7D31" w:rsidRPr="00803F29" w:rsidRDefault="005F30A6" w:rsidP="004B7D31">
      <w:pPr>
        <w:pStyle w:val="Heading1"/>
      </w:pPr>
      <w:bookmarkStart w:id="7" w:name="_Toc395565165"/>
      <w:r w:rsidRPr="00803F29">
        <w:t>Student Evaluation of Practicum Processing</w:t>
      </w:r>
      <w:bookmarkEnd w:id="7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B7D31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6.</w:t>
            </w:r>
            <w:r w:rsidR="00C46562" w:rsidRPr="00803F29">
              <w:rPr>
                <w:rFonts w:cs="Arial"/>
                <w:szCs w:val="20"/>
              </w:rPr>
              <w:t>0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C46562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Submit Practicum</w:t>
            </w:r>
            <w:r w:rsidR="007D6AEB">
              <w:rPr>
                <w:rFonts w:cs="Arial"/>
                <w:color w:val="auto"/>
              </w:rPr>
              <w:t xml:space="preserve"> Evaluation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4B7D31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4B7D31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5F30A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student to complete and submit a</w:t>
            </w:r>
            <w:r w:rsidR="005F30A6" w:rsidRPr="00803F29">
              <w:rPr>
                <w:rFonts w:cs="Arial"/>
                <w:szCs w:val="20"/>
              </w:rPr>
              <w:t xml:space="preserve">n Evaluation of Practicum Form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5F30A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“Submit </w:t>
            </w:r>
            <w:r w:rsidR="007D6AEB">
              <w:rPr>
                <w:rFonts w:cs="Arial"/>
                <w:szCs w:val="20"/>
              </w:rPr>
              <w:t>Evaluation of Practicum</w:t>
            </w:r>
            <w:r w:rsidR="005F30A6" w:rsidRPr="00803F29">
              <w:rPr>
                <w:rFonts w:cs="Arial"/>
                <w:szCs w:val="20"/>
              </w:rPr>
              <w:t xml:space="preserve">” 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4B7D31" w:rsidRPr="00803F29" w:rsidTr="00295F26">
        <w:trPr>
          <w:trHeight w:val="255"/>
        </w:trPr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A67EFD">
            <w:pPr>
              <w:pStyle w:val="ListParagraph"/>
              <w:numPr>
                <w:ilvl w:val="0"/>
                <w:numId w:val="5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5F30A6" w:rsidRPr="00803F29" w:rsidRDefault="005F30A6" w:rsidP="00A67EFD">
            <w:pPr>
              <w:pStyle w:val="ListParagraph"/>
              <w:numPr>
                <w:ilvl w:val="0"/>
                <w:numId w:val="5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It is time to submit the Evaluation of Practicum Form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B7D31" w:rsidRPr="00803F29" w:rsidRDefault="005F30A6" w:rsidP="00A67EFD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Evaluation of Practicum is submitted</w:t>
            </w:r>
          </w:p>
          <w:p w:rsidR="004B7D31" w:rsidRPr="00803F29" w:rsidRDefault="004B7D31" w:rsidP="00A67EFD">
            <w:pPr>
              <w:numPr>
                <w:ilvl w:val="0"/>
                <w:numId w:val="5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Invalid field error message is displayed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A67EFD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="005F30A6" w:rsidRPr="00803F29">
              <w:rPr>
                <w:rFonts w:cs="Arial"/>
                <w:szCs w:val="20"/>
              </w:rPr>
              <w:t>Submit Evaluation of Practicum</w:t>
            </w:r>
            <w:r w:rsidRPr="00803F29">
              <w:rPr>
                <w:rFonts w:cs="Arial"/>
                <w:szCs w:val="20"/>
              </w:rPr>
              <w:t xml:space="preserve">” button </w:t>
            </w:r>
          </w:p>
          <w:p w:rsidR="004B7D31" w:rsidRPr="00803F29" w:rsidRDefault="00C46562" w:rsidP="00A67EFD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f</w:t>
            </w:r>
            <w:r w:rsidR="004B7D31" w:rsidRPr="00803F29">
              <w:rPr>
                <w:rFonts w:cs="Arial"/>
                <w:szCs w:val="20"/>
              </w:rPr>
              <w:t>ills up form with necessary information</w:t>
            </w:r>
          </w:p>
          <w:p w:rsidR="004B7D31" w:rsidRPr="00803F29" w:rsidRDefault="004B7D31" w:rsidP="00A67EFD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“Submit” button</w:t>
            </w:r>
          </w:p>
          <w:p w:rsidR="004B7D31" w:rsidRPr="00803F29" w:rsidRDefault="004B7D31" w:rsidP="00A67EFD">
            <w:pPr>
              <w:numPr>
                <w:ilvl w:val="0"/>
                <w:numId w:val="6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Filled out </w:t>
            </w:r>
            <w:r w:rsidR="00C46562" w:rsidRPr="00803F29">
              <w:rPr>
                <w:rFonts w:cs="Arial"/>
                <w:szCs w:val="20"/>
              </w:rPr>
              <w:t>Practicum Evaluation Form</w:t>
            </w:r>
            <w:r w:rsidRPr="00803F29">
              <w:rPr>
                <w:rFonts w:cs="Arial"/>
                <w:szCs w:val="20"/>
              </w:rPr>
              <w:t xml:space="preserve"> is sent to the system </w:t>
            </w:r>
            <w:r w:rsidR="00C46562" w:rsidRPr="00803F29">
              <w:rPr>
                <w:rFonts w:cs="Arial"/>
                <w:szCs w:val="20"/>
              </w:rPr>
              <w:t>and is documented for grading and faculty viewing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2.1. Some of the fields in the Practicum </w:t>
            </w:r>
            <w:r w:rsidR="00C46562" w:rsidRPr="00803F29">
              <w:rPr>
                <w:rFonts w:cs="Arial"/>
                <w:szCs w:val="20"/>
              </w:rPr>
              <w:t>Evaluation Form</w:t>
            </w:r>
            <w:r w:rsidRPr="00803F29">
              <w:rPr>
                <w:rFonts w:cs="Arial"/>
                <w:szCs w:val="20"/>
              </w:rPr>
              <w:t xml:space="preserve"> are incomplete or invalid</w:t>
            </w:r>
          </w:p>
          <w:p w:rsidR="004B7D31" w:rsidRPr="00803F29" w:rsidRDefault="004B7D31" w:rsidP="00A67EFD">
            <w:pPr>
              <w:numPr>
                <w:ilvl w:val="0"/>
                <w:numId w:val="6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4B7D31" w:rsidRPr="00803F29" w:rsidRDefault="004B7D31" w:rsidP="00A67EFD">
            <w:pPr>
              <w:numPr>
                <w:ilvl w:val="0"/>
                <w:numId w:val="6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4B7D31" w:rsidRPr="00803F29" w:rsidRDefault="004B7D31" w:rsidP="00A67EFD">
            <w:pPr>
              <w:numPr>
                <w:ilvl w:val="0"/>
                <w:numId w:val="6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B7D31" w:rsidRPr="00803F29" w:rsidRDefault="005E1448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4B7D3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4B7D31" w:rsidRPr="00803F29" w:rsidRDefault="004B7D31" w:rsidP="00A67EFD">
            <w:pPr>
              <w:pStyle w:val="ListParagraph"/>
              <w:numPr>
                <w:ilvl w:val="0"/>
                <w:numId w:val="6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4B7D31" w:rsidRPr="00803F29" w:rsidRDefault="004B7D31" w:rsidP="00A67EFD">
            <w:pPr>
              <w:pStyle w:val="ListParagraph"/>
              <w:numPr>
                <w:ilvl w:val="0"/>
                <w:numId w:val="6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C46562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a student to accomplish </w:t>
            </w:r>
            <w:r w:rsidR="00C46562" w:rsidRPr="00803F29">
              <w:rPr>
                <w:rFonts w:cs="Arial"/>
                <w:szCs w:val="20"/>
              </w:rPr>
              <w:t>Practicum Evaluation Form</w:t>
            </w:r>
          </w:p>
        </w:tc>
      </w:tr>
      <w:tr w:rsidR="004B7D31" w:rsidRPr="00803F29" w:rsidTr="00295F26">
        <w:tc>
          <w:tcPr>
            <w:tcW w:w="2628" w:type="dxa"/>
            <w:gridSpan w:val="2"/>
          </w:tcPr>
          <w:p w:rsidR="004B7D31" w:rsidRPr="00803F29" w:rsidRDefault="004B7D31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B7D31" w:rsidRPr="00803F29" w:rsidRDefault="004B7D31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4B7D31" w:rsidRPr="00803F29" w:rsidRDefault="004B7D31" w:rsidP="004B7D31"/>
    <w:p w:rsidR="004B7D31" w:rsidRPr="00803F29" w:rsidRDefault="004B7D31" w:rsidP="004B7D31"/>
    <w:p w:rsidR="004B7D31" w:rsidRPr="00803F29" w:rsidRDefault="004B7D31" w:rsidP="00D45A2D"/>
    <w:p w:rsidR="00B658D5" w:rsidRPr="00803F29" w:rsidRDefault="00B658D5" w:rsidP="00D45A2D"/>
    <w:p w:rsidR="00B658D5" w:rsidRPr="00803F29" w:rsidRDefault="00B658D5" w:rsidP="00D45A2D"/>
    <w:p w:rsidR="00B658D5" w:rsidRPr="00803F29" w:rsidRDefault="00B658D5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D45A2D"/>
    <w:p w:rsidR="00C46562" w:rsidRPr="00803F29" w:rsidRDefault="00C46562" w:rsidP="00C46562">
      <w:pPr>
        <w:pStyle w:val="Heading1"/>
      </w:pPr>
      <w:bookmarkStart w:id="8" w:name="_Toc395565166"/>
      <w:r w:rsidRPr="00803F29">
        <w:lastRenderedPageBreak/>
        <w:t>Student Evaluation Form Processing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5F26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7.1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Submit Student Evaluation Form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295F26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mentor to complete and submit an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 Student Evaluation” button</w:t>
            </w:r>
          </w:p>
        </w:tc>
      </w:tr>
      <w:tr w:rsidR="00295F26" w:rsidRPr="00803F29" w:rsidTr="00295F26">
        <w:trPr>
          <w:trHeight w:val="255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A67EFD">
            <w:pPr>
              <w:pStyle w:val="ListParagraph"/>
              <w:numPr>
                <w:ilvl w:val="0"/>
                <w:numId w:val="6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logged on as Mentor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It is time to submit the Student Evaluation Form</w:t>
            </w:r>
          </w:p>
          <w:p w:rsidR="00295F26" w:rsidRPr="00803F29" w:rsidRDefault="00295F26" w:rsidP="00295F26">
            <w:pPr>
              <w:rPr>
                <w:rFonts w:cs="Arial"/>
                <w:szCs w:val="20"/>
              </w:rPr>
            </w:pP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A67EFD">
            <w:pPr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Evaluation Form is submitted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Invalid field error message is displayed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A67EFD">
            <w:pPr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Mentor clicks “Submit Student Evaluation” button </w:t>
            </w:r>
          </w:p>
          <w:p w:rsidR="00295F26" w:rsidRPr="00803F29" w:rsidRDefault="00295F26" w:rsidP="00A67EFD">
            <w:pPr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fills up form with necessary information</w:t>
            </w:r>
          </w:p>
          <w:p w:rsidR="00295F26" w:rsidRPr="00803F29" w:rsidRDefault="00295F26" w:rsidP="00A67EFD">
            <w:pPr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“Submit” button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Filled out Practicum Evaluation Form is sent to the system and is documented for faculty viewing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 Some of the fields in the Student Evaluation Form are incomplete or invalid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message is displayed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Incomplete or invalid fields are marked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6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5F26" w:rsidRPr="00803F29" w:rsidRDefault="00E2558A" w:rsidP="00295F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295F26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295F26" w:rsidRPr="00803F29" w:rsidRDefault="00295F26" w:rsidP="00E2558A">
            <w:pPr>
              <w:numPr>
                <w:ilvl w:val="0"/>
                <w:numId w:val="10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295F26" w:rsidRPr="00803F29" w:rsidRDefault="00295F26" w:rsidP="00E2558A">
            <w:pPr>
              <w:pStyle w:val="ListParagraph"/>
              <w:numPr>
                <w:ilvl w:val="0"/>
                <w:numId w:val="10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being mentored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rPr>
          <w:trHeight w:val="543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mentor to accomplish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295F26" w:rsidRPr="00803F29" w:rsidRDefault="00295F26" w:rsidP="00295F26"/>
    <w:p w:rsidR="00295F26" w:rsidRPr="00803F29" w:rsidRDefault="00295F26" w:rsidP="00295F26">
      <w:r w:rsidRPr="00803F29">
        <w:br w:type="page"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5F26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7.2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5A2674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Process</w:t>
            </w:r>
            <w:r w:rsidR="00295F26" w:rsidRPr="00803F29">
              <w:rPr>
                <w:rFonts w:cs="Arial"/>
                <w:color w:val="auto"/>
              </w:rPr>
              <w:t xml:space="preserve"> Student Evaluation Form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295F26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295F26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Allows mentor to complete and submit an Student Evaluation Form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Mentor clicks “Submit Student Evaluation” button</w:t>
            </w:r>
          </w:p>
        </w:tc>
      </w:tr>
      <w:tr w:rsidR="00803F29" w:rsidRPr="00803F29" w:rsidTr="00295F26">
        <w:trPr>
          <w:trHeight w:val="255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A67EFD">
            <w:pPr>
              <w:pStyle w:val="ListParagraph"/>
              <w:numPr>
                <w:ilvl w:val="0"/>
                <w:numId w:val="7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</w:t>
            </w:r>
            <w:r w:rsidR="005A2674" w:rsidRPr="00803F29">
              <w:rPr>
                <w:rFonts w:cs="Arial"/>
                <w:szCs w:val="20"/>
              </w:rPr>
              <w:t>Faculty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95F26" w:rsidRPr="00803F29" w:rsidRDefault="005A2674" w:rsidP="00A67EFD">
            <w:pPr>
              <w:numPr>
                <w:ilvl w:val="0"/>
                <w:numId w:val="7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Evaluation Form is processed and documented into the system </w:t>
            </w:r>
          </w:p>
          <w:p w:rsidR="00295F26" w:rsidRPr="00803F29" w:rsidRDefault="005A2674" w:rsidP="00A67EFD">
            <w:pPr>
              <w:pStyle w:val="ListParagraph"/>
              <w:numPr>
                <w:ilvl w:val="0"/>
                <w:numId w:val="7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sends form back to mentor with questions or comments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95F26" w:rsidRPr="00803F29" w:rsidRDefault="005A2674" w:rsidP="00A67EFD">
            <w:pPr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  <w:r w:rsidR="00295F26" w:rsidRPr="00803F29">
              <w:rPr>
                <w:rFonts w:cs="Arial"/>
                <w:szCs w:val="20"/>
              </w:rPr>
              <w:t xml:space="preserve"> clicks “</w:t>
            </w:r>
            <w:r w:rsidRPr="00803F29">
              <w:rPr>
                <w:rFonts w:cs="Arial"/>
                <w:szCs w:val="20"/>
              </w:rPr>
              <w:t>Process Student Evaluations</w:t>
            </w:r>
            <w:r w:rsidR="00295F26" w:rsidRPr="00803F29">
              <w:rPr>
                <w:rFonts w:cs="Arial"/>
                <w:szCs w:val="20"/>
              </w:rPr>
              <w:t xml:space="preserve">” button </w:t>
            </w:r>
          </w:p>
          <w:p w:rsidR="005A2674" w:rsidRPr="00803F29" w:rsidRDefault="005A2674" w:rsidP="00A67EFD">
            <w:pPr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Names of all students are displayed together with status of their evaluation</w:t>
            </w:r>
            <w:r w:rsidR="00E13C7E" w:rsidRPr="00803F29">
              <w:rPr>
                <w:rFonts w:cs="Arial"/>
                <w:szCs w:val="20"/>
              </w:rPr>
              <w:t xml:space="preserve"> (submitted, not submitted) </w:t>
            </w:r>
          </w:p>
          <w:p w:rsidR="00295F26" w:rsidRPr="00803F29" w:rsidRDefault="00E13C7E" w:rsidP="00A67EFD">
            <w:pPr>
              <w:pStyle w:val="ListParagraph"/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on a student’s name</w:t>
            </w:r>
          </w:p>
          <w:p w:rsidR="00E13C7E" w:rsidRPr="00803F29" w:rsidRDefault="00E13C7E" w:rsidP="00A67EFD">
            <w:pPr>
              <w:pStyle w:val="ListParagraph"/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Student’s evaluation is displayed </w:t>
            </w:r>
          </w:p>
          <w:p w:rsidR="00E13C7E" w:rsidRPr="00803F29" w:rsidRDefault="00E13C7E" w:rsidP="00A67EFD">
            <w:pPr>
              <w:pStyle w:val="ListParagraph"/>
              <w:numPr>
                <w:ilvl w:val="0"/>
                <w:numId w:val="7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approves evaluation</w:t>
            </w:r>
            <w:r w:rsidR="00552F08">
              <w:rPr>
                <w:rFonts w:cs="Arial"/>
                <w:szCs w:val="20"/>
              </w:rPr>
              <w:t xml:space="preserve"> and it is sent for documentation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95F26" w:rsidRPr="00803F29" w:rsidRDefault="00295F26" w:rsidP="00E13C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E13C7E" w:rsidRPr="00803F29">
              <w:rPr>
                <w:rFonts w:cs="Arial"/>
                <w:b/>
                <w:sz w:val="22"/>
                <w:szCs w:val="22"/>
              </w:rPr>
              <w:t>Faculty has Comments on Evaluation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295F26" w:rsidRPr="00803F29" w:rsidRDefault="00E13C7E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</w:t>
            </w:r>
            <w:r w:rsidR="00295F26" w:rsidRPr="00803F29">
              <w:rPr>
                <w:rFonts w:cs="Arial"/>
                <w:szCs w:val="20"/>
              </w:rPr>
              <w:t xml:space="preserve">.1. </w:t>
            </w:r>
            <w:r w:rsidRPr="00803F29">
              <w:rPr>
                <w:rFonts w:cs="Arial"/>
                <w:szCs w:val="20"/>
              </w:rPr>
              <w:t>Faculty has questions or comments regarding student evaluation</w:t>
            </w:r>
          </w:p>
          <w:p w:rsidR="00295F26" w:rsidRPr="00803F29" w:rsidRDefault="00E13C7E" w:rsidP="00A67EFD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inputs questions or comments</w:t>
            </w:r>
          </w:p>
          <w:p w:rsidR="00295F26" w:rsidRPr="00803F29" w:rsidRDefault="00E13C7E" w:rsidP="00A67EFD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Form is sent back to mentor</w:t>
            </w:r>
          </w:p>
          <w:p w:rsidR="00E13C7E" w:rsidRPr="00803F29" w:rsidRDefault="00E13C7E" w:rsidP="00A67EFD">
            <w:pPr>
              <w:pStyle w:val="ListParagraph"/>
              <w:numPr>
                <w:ilvl w:val="0"/>
                <w:numId w:val="7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 case returns to step 2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5.1 Internal Server Error (HTTP Code 500) </w:t>
            </w:r>
          </w:p>
          <w:p w:rsidR="00295F26" w:rsidRPr="00803F29" w:rsidRDefault="00295F26" w:rsidP="00A67EFD">
            <w:pPr>
              <w:numPr>
                <w:ilvl w:val="0"/>
                <w:numId w:val="7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295F26" w:rsidRPr="00803F29" w:rsidRDefault="00295F26" w:rsidP="00A67EFD">
            <w:pPr>
              <w:pStyle w:val="ListParagraph"/>
              <w:numPr>
                <w:ilvl w:val="0"/>
                <w:numId w:val="7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Once per student being mentored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295F26">
        <w:trPr>
          <w:trHeight w:val="543"/>
        </w:trPr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5A2674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must be logged-in as </w:t>
            </w:r>
            <w:r w:rsidR="005A2674" w:rsidRPr="00803F29">
              <w:rPr>
                <w:rFonts w:cs="Arial"/>
                <w:szCs w:val="20"/>
              </w:rPr>
              <w:t>Faculty to process Evaluation Forms</w:t>
            </w:r>
          </w:p>
        </w:tc>
      </w:tr>
      <w:tr w:rsidR="00295F26" w:rsidRPr="00803F29" w:rsidTr="00295F26">
        <w:tc>
          <w:tcPr>
            <w:tcW w:w="2628" w:type="dxa"/>
            <w:gridSpan w:val="2"/>
          </w:tcPr>
          <w:p w:rsidR="00295F26" w:rsidRPr="00803F29" w:rsidRDefault="00295F26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5F26" w:rsidRPr="00803F29" w:rsidRDefault="00295F2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295F26" w:rsidRPr="00803F29" w:rsidRDefault="00295F26" w:rsidP="00295F26"/>
    <w:p w:rsidR="00B17B78" w:rsidRPr="00803F29" w:rsidRDefault="00295F26" w:rsidP="00D45A2D">
      <w:r w:rsidRPr="00803F29">
        <w:br w:type="page"/>
      </w:r>
    </w:p>
    <w:p w:rsidR="00B17B78" w:rsidRPr="00803F29" w:rsidRDefault="00943F59" w:rsidP="00B17B78">
      <w:pPr>
        <w:pStyle w:val="Heading1"/>
      </w:pPr>
      <w:bookmarkStart w:id="9" w:name="_Toc395565167"/>
      <w:r w:rsidRPr="00803F29">
        <w:lastRenderedPageBreak/>
        <w:t>Accounts Management</w:t>
      </w:r>
      <w:bookmarkEnd w:id="9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17B78" w:rsidRPr="00803F29" w:rsidTr="00295F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611C4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</w:t>
            </w:r>
            <w:r w:rsidR="006B7B31" w:rsidRPr="00803F29">
              <w:rPr>
                <w:rFonts w:cs="Arial"/>
                <w:szCs w:val="20"/>
              </w:rPr>
              <w:t>1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611C48" w:rsidP="00295F26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Generate Accounts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B17B78" w:rsidRPr="00803F29" w:rsidTr="00295F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B17B78" w:rsidRPr="00803F29" w:rsidTr="00295F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17B78" w:rsidRPr="00803F29" w:rsidRDefault="00611C4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E126C8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</w:t>
            </w:r>
            <w:r w:rsidR="00E126C8" w:rsidRPr="00803F29">
              <w:rPr>
                <w:rFonts w:cs="Arial"/>
                <w:szCs w:val="20"/>
              </w:rPr>
              <w:t>Faculty to create student or mentor accounts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17B78" w:rsidRPr="00803F29" w:rsidRDefault="00E126C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“Generate Accounts” button</w:t>
            </w:r>
            <w:r w:rsidR="00B17B78" w:rsidRPr="00803F29">
              <w:rPr>
                <w:rFonts w:cs="Arial"/>
                <w:szCs w:val="20"/>
              </w:rPr>
              <w:t xml:space="preserve">  </w:t>
            </w:r>
          </w:p>
        </w:tc>
      </w:tr>
      <w:tr w:rsidR="00B17B78" w:rsidRPr="00803F29" w:rsidTr="00295F26">
        <w:trPr>
          <w:trHeight w:val="255"/>
        </w:trPr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A67EFD">
            <w:pPr>
              <w:pStyle w:val="ListParagraph"/>
              <w:numPr>
                <w:ilvl w:val="0"/>
                <w:numId w:val="6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</w:t>
            </w:r>
            <w:r w:rsidR="006E0EBD" w:rsidRPr="00803F29">
              <w:rPr>
                <w:rFonts w:cs="Arial"/>
                <w:szCs w:val="20"/>
              </w:rPr>
              <w:t>Faculty</w:t>
            </w:r>
            <w:r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A67EFD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Accounts have been generated from file</w:t>
            </w:r>
          </w:p>
          <w:p w:rsidR="006E0EBD" w:rsidRPr="00803F29" w:rsidRDefault="006E0EBD" w:rsidP="00A67EFD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Error reading from file</w:t>
            </w:r>
          </w:p>
          <w:p w:rsidR="00B17B78" w:rsidRPr="00803F29" w:rsidRDefault="006E0EBD" w:rsidP="00A67EFD">
            <w:pPr>
              <w:numPr>
                <w:ilvl w:val="0"/>
                <w:numId w:val="6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New Account has been generated</w:t>
            </w:r>
            <w:r w:rsidR="00B17B78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of “Generate Accounts” button</w:t>
            </w:r>
          </w:p>
          <w:p w:rsidR="00B17B78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“Generate Accounts from file” </w:t>
            </w:r>
          </w:p>
          <w:p w:rsidR="00B17B78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prompted to upload a csv or Excel file</w:t>
            </w:r>
          </w:p>
          <w:p w:rsidR="006E0EBD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File is uploaded into the system</w:t>
            </w:r>
          </w:p>
          <w:p w:rsidR="006E0EBD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File is read by the system</w:t>
            </w:r>
          </w:p>
          <w:p w:rsidR="006E0EBD" w:rsidRPr="00803F29" w:rsidRDefault="006E0EBD" w:rsidP="00A67EFD">
            <w:pPr>
              <w:numPr>
                <w:ilvl w:val="0"/>
                <w:numId w:val="6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Accounts are generated from information in the file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B17B78" w:rsidRPr="00803F29" w:rsidRDefault="006E0EBD" w:rsidP="006E0EB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[Error Reading From File</w:t>
            </w:r>
            <w:r w:rsidR="00B17B78"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B17B78" w:rsidRPr="00803F29" w:rsidRDefault="006E0EBD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5.1</w:t>
            </w:r>
            <w:r w:rsidR="00B17B78" w:rsidRPr="00803F29">
              <w:rPr>
                <w:rFonts w:cs="Arial"/>
                <w:szCs w:val="20"/>
              </w:rPr>
              <w:t xml:space="preserve">. </w:t>
            </w:r>
            <w:r w:rsidRPr="00803F29">
              <w:rPr>
                <w:rFonts w:cs="Arial"/>
                <w:szCs w:val="20"/>
              </w:rPr>
              <w:t xml:space="preserve">Error reading from file (file may not be formatted correctly or is not the right file type) </w:t>
            </w:r>
          </w:p>
          <w:p w:rsidR="00B17B78" w:rsidRPr="00803F29" w:rsidRDefault="00295F26" w:rsidP="00A67EFD">
            <w:pPr>
              <w:numPr>
                <w:ilvl w:val="0"/>
                <w:numId w:val="7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Error reading from file message is displayed </w:t>
            </w:r>
          </w:p>
          <w:p w:rsidR="00B17B78" w:rsidRPr="00803F29" w:rsidRDefault="00295F26" w:rsidP="00A67EFD">
            <w:pPr>
              <w:numPr>
                <w:ilvl w:val="0"/>
                <w:numId w:val="7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is returned to the file upload page</w:t>
            </w:r>
          </w:p>
          <w:p w:rsidR="00B17B78" w:rsidRPr="00803F29" w:rsidRDefault="00295F26" w:rsidP="00A67EFD">
            <w:pPr>
              <w:numPr>
                <w:ilvl w:val="0"/>
                <w:numId w:val="7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returns to step 3</w:t>
            </w:r>
            <w:r w:rsidR="00B17B78" w:rsidRPr="00803F29">
              <w:rPr>
                <w:rFonts w:cs="Arial"/>
                <w:szCs w:val="20"/>
              </w:rPr>
              <w:t xml:space="preserve"> 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943F59" w:rsidRPr="00803F29" w:rsidRDefault="00943F59" w:rsidP="00943F5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43F59" w:rsidRPr="00803F29" w:rsidRDefault="00943F59" w:rsidP="00943F5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[Faculty Generates Account Manually]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</w:t>
            </w:r>
            <w:r w:rsidR="008D3FEC" w:rsidRPr="00803F29">
              <w:rPr>
                <w:rFonts w:cs="Arial"/>
                <w:szCs w:val="20"/>
              </w:rPr>
              <w:t>.</w:t>
            </w:r>
            <w:r w:rsidRPr="00803F29">
              <w:rPr>
                <w:rFonts w:cs="Arial"/>
                <w:szCs w:val="20"/>
              </w:rPr>
              <w:t xml:space="preserve"> Faculty clicks “Generate Account Manually” button</w:t>
            </w:r>
          </w:p>
          <w:p w:rsidR="00943F59" w:rsidRPr="00803F29" w:rsidRDefault="008D3FEC" w:rsidP="00A67EFD">
            <w:pPr>
              <w:pStyle w:val="ListParagraph"/>
              <w:numPr>
                <w:ilvl w:val="0"/>
                <w:numId w:val="8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is prompted to input account information (type of account, name, optional password) </w:t>
            </w:r>
          </w:p>
          <w:p w:rsidR="008D3FEC" w:rsidRPr="00803F29" w:rsidRDefault="008D3FEC" w:rsidP="00A67EFD">
            <w:pPr>
              <w:pStyle w:val="ListParagraph"/>
              <w:numPr>
                <w:ilvl w:val="0"/>
                <w:numId w:val="8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“Create Account Button” </w:t>
            </w:r>
          </w:p>
          <w:p w:rsidR="008D3FEC" w:rsidRPr="00803F29" w:rsidRDefault="008D3FEC" w:rsidP="00A67EFD">
            <w:pPr>
              <w:pStyle w:val="ListParagraph"/>
              <w:numPr>
                <w:ilvl w:val="0"/>
                <w:numId w:val="8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New Account is generated based on information </w:t>
            </w:r>
          </w:p>
        </w:tc>
      </w:tr>
      <w:tr w:rsidR="00803F29" w:rsidRPr="00803F29" w:rsidTr="00295F26">
        <w:tc>
          <w:tcPr>
            <w:tcW w:w="2628" w:type="dxa"/>
            <w:gridSpan w:val="2"/>
          </w:tcPr>
          <w:p w:rsidR="008D3FEC" w:rsidRPr="00803F29" w:rsidRDefault="008D3FEC" w:rsidP="008D3FE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8D3FEC" w:rsidRPr="00803F29" w:rsidRDefault="008D3FEC" w:rsidP="008D3FE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[Incomplete or Invalid Fields]</w:t>
            </w:r>
          </w:p>
        </w:tc>
        <w:tc>
          <w:tcPr>
            <w:tcW w:w="7110" w:type="dxa"/>
            <w:gridSpan w:val="3"/>
          </w:tcPr>
          <w:p w:rsidR="008D3FEC" w:rsidRPr="00803F29" w:rsidRDefault="008D3FEC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2.1.2. Some of the fields that were input have invalid or incomplete values</w:t>
            </w:r>
          </w:p>
          <w:p w:rsidR="008D3FEC" w:rsidRPr="00803F29" w:rsidRDefault="008D3FEC" w:rsidP="00A67EFD">
            <w:pPr>
              <w:pStyle w:val="ListParagraph"/>
              <w:numPr>
                <w:ilvl w:val="0"/>
                <w:numId w:val="8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Invalid or incomplete fields are marked</w:t>
            </w:r>
          </w:p>
          <w:p w:rsidR="008D3FEC" w:rsidRPr="00803F29" w:rsidRDefault="008D3FEC" w:rsidP="00A67EFD">
            <w:pPr>
              <w:pStyle w:val="ListParagraph"/>
              <w:numPr>
                <w:ilvl w:val="0"/>
                <w:numId w:val="8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 case resumes at step 2.1.1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17B78" w:rsidRPr="00803F29" w:rsidRDefault="001E10F2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6</w:t>
            </w:r>
            <w:r w:rsidR="00B17B78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B17B78" w:rsidRPr="00803F29" w:rsidRDefault="00B17B78" w:rsidP="00A67EFD">
            <w:pPr>
              <w:pStyle w:val="ListParagraph"/>
              <w:numPr>
                <w:ilvl w:val="0"/>
                <w:numId w:val="7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B17B78" w:rsidRPr="00803F29" w:rsidRDefault="00B17B78" w:rsidP="00A67EFD">
            <w:pPr>
              <w:pStyle w:val="ListParagraph"/>
              <w:numPr>
                <w:ilvl w:val="0"/>
                <w:numId w:val="76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17B78" w:rsidRPr="00803F29" w:rsidRDefault="00943F59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new accounts are needed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17B78" w:rsidRPr="00803F29" w:rsidRDefault="000E5656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Only Faculty may generate accounts</w:t>
            </w:r>
          </w:p>
        </w:tc>
      </w:tr>
      <w:tr w:rsidR="00B17B78" w:rsidRPr="00803F29" w:rsidTr="00295F26">
        <w:tc>
          <w:tcPr>
            <w:tcW w:w="2628" w:type="dxa"/>
            <w:gridSpan w:val="2"/>
          </w:tcPr>
          <w:p w:rsidR="00B17B78" w:rsidRPr="00803F29" w:rsidRDefault="00B17B78" w:rsidP="00295F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17B78" w:rsidRPr="00803F29" w:rsidRDefault="00B17B78" w:rsidP="00295F2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B7B31" w:rsidRPr="00803F29" w:rsidRDefault="006B7B31" w:rsidP="00B17B78"/>
    <w:p w:rsidR="006B7B31" w:rsidRPr="00803F29" w:rsidRDefault="006B7B31">
      <w:r w:rsidRPr="00803F29">
        <w:br w:type="page"/>
      </w:r>
    </w:p>
    <w:p w:rsidR="00B17B78" w:rsidRPr="00803F29" w:rsidRDefault="00B17B78" w:rsidP="00B17B7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8.2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Wipe Accounts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6B7B3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wipe database of accounts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6B7B3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“Wipe Accounts” button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A67EFD">
            <w:pPr>
              <w:pStyle w:val="ListParagraph"/>
              <w:numPr>
                <w:ilvl w:val="0"/>
                <w:numId w:val="8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Faculty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A67EFD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Chosen accounts have been wiped</w:t>
            </w:r>
          </w:p>
          <w:p w:rsidR="006B7B31" w:rsidRPr="00803F29" w:rsidRDefault="006B7B31" w:rsidP="00A67EFD">
            <w:pPr>
              <w:numPr>
                <w:ilvl w:val="0"/>
                <w:numId w:val="8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Action has been cancelled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A67EFD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 “Wipe Accounts” button</w:t>
            </w:r>
          </w:p>
          <w:p w:rsidR="006B7B31" w:rsidRPr="00803F29" w:rsidRDefault="006B7B31" w:rsidP="00A67EFD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selects to wipe all accounts or only student / mentor accounts</w:t>
            </w:r>
          </w:p>
          <w:p w:rsidR="000E5656" w:rsidRPr="00803F29" w:rsidRDefault="000E5656" w:rsidP="00A67EFD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prompted whether she is sure she wants to wipe selected account data</w:t>
            </w:r>
          </w:p>
          <w:p w:rsidR="006B7B31" w:rsidRPr="00803F29" w:rsidRDefault="006B7B31" w:rsidP="00A67EFD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is asked whether to back-up the data or not (see use case 8.3)</w:t>
            </w:r>
          </w:p>
          <w:p w:rsidR="006B7B31" w:rsidRPr="00803F29" w:rsidRDefault="006B7B31" w:rsidP="00A67EFD">
            <w:pPr>
              <w:numPr>
                <w:ilvl w:val="0"/>
                <w:numId w:val="8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Selected account data is wiped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6B7B31" w:rsidRPr="00803F29" w:rsidRDefault="006B7B31" w:rsidP="000E565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[</w:t>
            </w:r>
            <w:r w:rsidR="000E5656" w:rsidRPr="00803F29">
              <w:rPr>
                <w:rFonts w:cs="Arial"/>
                <w:b/>
                <w:sz w:val="22"/>
                <w:szCs w:val="22"/>
              </w:rPr>
              <w:t>Action is Cancelled</w:t>
            </w:r>
            <w:r w:rsidRPr="00803F29">
              <w:rPr>
                <w:rFonts w:cs="Arial"/>
                <w:b/>
                <w:sz w:val="22"/>
                <w:szCs w:val="22"/>
              </w:rPr>
              <w:t>]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</w:t>
            </w:r>
            <w:r w:rsidR="006B7B31" w:rsidRPr="00803F29">
              <w:rPr>
                <w:rFonts w:cs="Arial"/>
                <w:szCs w:val="20"/>
              </w:rPr>
              <w:t xml:space="preserve">.1. </w:t>
            </w:r>
            <w:r w:rsidRPr="00803F29">
              <w:rPr>
                <w:rFonts w:cs="Arial"/>
                <w:szCs w:val="20"/>
              </w:rPr>
              <w:t>Account wipe is cancelled</w:t>
            </w:r>
            <w:r w:rsidR="006B7B31" w:rsidRPr="00803F29">
              <w:rPr>
                <w:rFonts w:cs="Arial"/>
                <w:szCs w:val="20"/>
              </w:rPr>
              <w:t xml:space="preserve"> </w:t>
            </w:r>
          </w:p>
          <w:p w:rsidR="006B7B31" w:rsidRPr="00803F29" w:rsidRDefault="006B7B31" w:rsidP="00A67EFD">
            <w:pPr>
              <w:numPr>
                <w:ilvl w:val="0"/>
                <w:numId w:val="9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 </w:t>
            </w:r>
            <w:r w:rsidR="000E5656" w:rsidRPr="00803F29">
              <w:rPr>
                <w:rFonts w:cs="Arial"/>
                <w:szCs w:val="20"/>
              </w:rPr>
              <w:t>Faculty is sent back to main page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4</w:t>
            </w:r>
            <w:r w:rsidR="006B7B31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6B7B31" w:rsidRPr="00803F29" w:rsidRDefault="006B7B31" w:rsidP="00A67EFD">
            <w:pPr>
              <w:pStyle w:val="ListParagraph"/>
              <w:numPr>
                <w:ilvl w:val="0"/>
                <w:numId w:val="9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6B7B31" w:rsidRPr="00803F29" w:rsidRDefault="006B7B31" w:rsidP="00A67EFD">
            <w:pPr>
              <w:pStyle w:val="ListParagraph"/>
              <w:numPr>
                <w:ilvl w:val="0"/>
                <w:numId w:val="91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Whenever </w:t>
            </w:r>
            <w:r w:rsidR="000E5656" w:rsidRPr="00803F29">
              <w:rPr>
                <w:rFonts w:cs="Arial"/>
                <w:szCs w:val="20"/>
              </w:rPr>
              <w:t>an account wipe is needed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B7B31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Only Faculty may wipe accounts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6B7B31" w:rsidRPr="00803F29" w:rsidRDefault="006B7B31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B7B31" w:rsidRPr="00803F29" w:rsidRDefault="006B7B3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6B7B31" w:rsidRPr="00803F29" w:rsidRDefault="006B7B31" w:rsidP="006B7B31"/>
    <w:p w:rsidR="000E5656" w:rsidRPr="00803F29" w:rsidRDefault="000E5656">
      <w:r w:rsidRPr="00803F29">
        <w:br w:type="page"/>
      </w:r>
    </w:p>
    <w:p w:rsidR="00B17B78" w:rsidRPr="00803F29" w:rsidRDefault="00B17B78" w:rsidP="00B17B7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8.3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pStyle w:val="Hints"/>
              <w:rPr>
                <w:rFonts w:cs="Arial"/>
                <w:color w:val="auto"/>
              </w:rPr>
            </w:pPr>
            <w:r w:rsidRPr="00803F29">
              <w:rPr>
                <w:rFonts w:cs="Arial"/>
                <w:color w:val="auto"/>
              </w:rPr>
              <w:t>Back-up Account Information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faculty to download a csv file containing all account information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0E5656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Faculty clicks “Back-up Accounts” button or clicks yes when prompted during Account Wipe (see use case 8.2) 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A67EFD">
            <w:pPr>
              <w:pStyle w:val="ListParagraph"/>
              <w:numPr>
                <w:ilvl w:val="0"/>
                <w:numId w:val="9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Faculty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A67EFD">
            <w:pPr>
              <w:numPr>
                <w:ilvl w:val="0"/>
                <w:numId w:val="9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Selected account data is downloaded as a csv file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A67EFD">
            <w:pPr>
              <w:numPr>
                <w:ilvl w:val="0"/>
                <w:numId w:val="9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Faculty clicks  “Back-up Accounts” button</w:t>
            </w:r>
          </w:p>
          <w:p w:rsidR="000E5656" w:rsidRPr="00803F29" w:rsidRDefault="000E5656" w:rsidP="00A67EFD">
            <w:pPr>
              <w:numPr>
                <w:ilvl w:val="0"/>
                <w:numId w:val="9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generates a csv file from the database</w:t>
            </w:r>
          </w:p>
          <w:p w:rsidR="000E5656" w:rsidRPr="00803F29" w:rsidRDefault="000E5656" w:rsidP="00A67EFD">
            <w:pPr>
              <w:numPr>
                <w:ilvl w:val="0"/>
                <w:numId w:val="9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Csv file is downloaded into the user’s computer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E5656" w:rsidRPr="00803F29" w:rsidRDefault="001A76D1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3</w:t>
            </w:r>
            <w:r w:rsidR="000E5656" w:rsidRPr="00803F29">
              <w:rPr>
                <w:rFonts w:cs="Arial"/>
                <w:szCs w:val="20"/>
              </w:rPr>
              <w:t xml:space="preserve">.1 Internal Server Error (HTTP Code 500) </w:t>
            </w:r>
          </w:p>
          <w:p w:rsidR="000E5656" w:rsidRPr="00803F29" w:rsidRDefault="000E5656" w:rsidP="00A67EFD">
            <w:pPr>
              <w:pStyle w:val="ListParagraph"/>
              <w:numPr>
                <w:ilvl w:val="0"/>
                <w:numId w:val="9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0E5656" w:rsidRPr="00803F29" w:rsidRDefault="000E5656" w:rsidP="00A67EFD">
            <w:pPr>
              <w:pStyle w:val="ListParagraph"/>
              <w:numPr>
                <w:ilvl w:val="0"/>
                <w:numId w:val="9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Extends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8.2 Wipe Accounts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Whenever an account wipe is needed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1A76D1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Only Faculty may </w:t>
            </w:r>
            <w:r w:rsidR="001A76D1" w:rsidRPr="00803F29">
              <w:rPr>
                <w:rFonts w:cs="Arial"/>
                <w:szCs w:val="20"/>
              </w:rPr>
              <w:t>back-up account information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0E5656" w:rsidRPr="00803F29" w:rsidRDefault="000E5656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E5656" w:rsidRPr="00803F29" w:rsidRDefault="000E5656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B17B78" w:rsidRPr="00803F29" w:rsidRDefault="00B17B78" w:rsidP="00B17B78"/>
    <w:p w:rsidR="00B17B78" w:rsidRPr="00803F29" w:rsidRDefault="00B17B78" w:rsidP="00B17B78"/>
    <w:p w:rsidR="00B17B78" w:rsidRPr="00803F29" w:rsidRDefault="00B17B78" w:rsidP="00B17B78"/>
    <w:p w:rsidR="001E10F2" w:rsidRPr="00803F29" w:rsidRDefault="001E10F2" w:rsidP="00B17B78"/>
    <w:p w:rsidR="001E10F2" w:rsidRPr="00803F29" w:rsidRDefault="001E10F2" w:rsidP="00B17B78"/>
    <w:p w:rsidR="001E10F2" w:rsidRPr="00803F29" w:rsidRDefault="001E10F2" w:rsidP="00B17B78"/>
    <w:p w:rsidR="001E10F2" w:rsidRPr="00803F29" w:rsidRDefault="001E10F2" w:rsidP="00B17B78"/>
    <w:p w:rsidR="001E10F2" w:rsidRPr="00803F29" w:rsidRDefault="001E10F2" w:rsidP="00B17B78"/>
    <w:p w:rsidR="006B7B31" w:rsidRPr="00803F29" w:rsidRDefault="006B7B31" w:rsidP="00B17B78"/>
    <w:p w:rsidR="006B7B31" w:rsidRPr="00803F29" w:rsidRDefault="006B7B31" w:rsidP="00B17B78"/>
    <w:p w:rsidR="006B7B31" w:rsidRPr="00803F29" w:rsidRDefault="006B7B31" w:rsidP="00B17B78"/>
    <w:p w:rsidR="006B7B31" w:rsidRPr="00803F29" w:rsidRDefault="006B7B31" w:rsidP="00B17B78"/>
    <w:p w:rsidR="006B7B31" w:rsidRPr="00803F29" w:rsidRDefault="006B7B31" w:rsidP="00B17B78"/>
    <w:p w:rsidR="006B7B31" w:rsidRPr="00803F29" w:rsidRDefault="006B7B31" w:rsidP="00B17B78"/>
    <w:p w:rsidR="001E10F2" w:rsidRPr="00803F29" w:rsidRDefault="000E5656" w:rsidP="00B17B78">
      <w:r w:rsidRPr="00803F29">
        <w:br w:type="page"/>
      </w:r>
    </w:p>
    <w:p w:rsidR="001E10F2" w:rsidRPr="00803F29" w:rsidRDefault="001E10F2" w:rsidP="001E10F2">
      <w:pPr>
        <w:pStyle w:val="Heading1"/>
      </w:pPr>
      <w:bookmarkStart w:id="10" w:name="_Toc395565168"/>
      <w:r w:rsidRPr="00803F29">
        <w:lastRenderedPageBreak/>
        <w:t>View Grades</w:t>
      </w:r>
      <w:bookmarkEnd w:id="1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9.0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715042" w:rsidP="0097627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Check Practicum Grades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view his grades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“View Grades” button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A67EFD">
            <w:pPr>
              <w:pStyle w:val="ListParagraph"/>
              <w:numPr>
                <w:ilvl w:val="0"/>
                <w:numId w:val="7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  <w:p w:rsidR="001E10F2" w:rsidRPr="00803F29" w:rsidRDefault="001E10F2" w:rsidP="00A67EFD">
            <w:pPr>
              <w:pStyle w:val="ListParagraph"/>
              <w:numPr>
                <w:ilvl w:val="0"/>
                <w:numId w:val="77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Grades are already submitted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A67EFD">
            <w:pPr>
              <w:pStyle w:val="ListParagraph"/>
              <w:numPr>
                <w:ilvl w:val="0"/>
                <w:numId w:val="80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Grades are displayed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A67EFD">
            <w:pPr>
              <w:pStyle w:val="ListParagraph"/>
              <w:numPr>
                <w:ilvl w:val="0"/>
                <w:numId w:val="7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Student clicks “View Grades” button </w:t>
            </w:r>
          </w:p>
          <w:p w:rsidR="001E10F2" w:rsidRPr="00803F29" w:rsidRDefault="001E10F2" w:rsidP="00A67EFD">
            <w:pPr>
              <w:pStyle w:val="ListParagraph"/>
              <w:numPr>
                <w:ilvl w:val="0"/>
                <w:numId w:val="78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Student’s grades are displayed</w:t>
            </w:r>
          </w:p>
          <w:p w:rsidR="001E10F2" w:rsidRPr="00803F29" w:rsidRDefault="001E10F2" w:rsidP="0097627E">
            <w:pPr>
              <w:rPr>
                <w:rFonts w:cs="Arial"/>
                <w:szCs w:val="20"/>
              </w:rPr>
            </w:pP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1.1 Internal Server Error (HTTP Code 500) </w:t>
            </w:r>
          </w:p>
          <w:p w:rsidR="001E10F2" w:rsidRPr="00803F29" w:rsidRDefault="001E10F2" w:rsidP="00A67EFD">
            <w:pPr>
              <w:pStyle w:val="ListParagraph"/>
              <w:numPr>
                <w:ilvl w:val="0"/>
                <w:numId w:val="7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1E10F2" w:rsidRPr="00803F29" w:rsidRDefault="001E10F2" w:rsidP="00A67EFD">
            <w:pPr>
              <w:pStyle w:val="ListParagraph"/>
              <w:numPr>
                <w:ilvl w:val="0"/>
                <w:numId w:val="79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Any time the student wishes to view his grades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view his grades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1E10F2" w:rsidRPr="00803F29" w:rsidRDefault="001E10F2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E10F2" w:rsidRPr="00803F29" w:rsidRDefault="001E10F2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943F59" w:rsidRPr="00803F29" w:rsidRDefault="00943F59" w:rsidP="001E10F2"/>
    <w:p w:rsidR="00943F59" w:rsidRPr="00803F29" w:rsidRDefault="00943F59" w:rsidP="001E10F2"/>
    <w:p w:rsidR="00943F59" w:rsidRPr="00803F29" w:rsidRDefault="00943F59" w:rsidP="00943F59">
      <w:pPr>
        <w:pStyle w:val="Heading1"/>
      </w:pPr>
      <w:bookmarkStart w:id="11" w:name="_Toc395565169"/>
      <w:r w:rsidRPr="00803F29">
        <w:rPr>
          <w:rStyle w:val="null"/>
        </w:rPr>
        <w:t>View List of Submitted Documents</w:t>
      </w:r>
      <w:bookmarkEnd w:id="1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3F29" w:rsidRPr="00803F29" w:rsidTr="0097627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10.0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715042" w:rsidP="0097627E">
            <w:pPr>
              <w:pStyle w:val="Hints"/>
              <w:rPr>
                <w:rFonts w:cs="Arial"/>
                <w:color w:val="auto"/>
              </w:rPr>
            </w:pPr>
            <w:r>
              <w:rPr>
                <w:rStyle w:val="null"/>
                <w:color w:val="auto"/>
              </w:rPr>
              <w:t>Check</w:t>
            </w:r>
            <w:bookmarkStart w:id="12" w:name="_GoBack"/>
            <w:bookmarkEnd w:id="12"/>
            <w:r w:rsidR="00943F59" w:rsidRPr="00803F29">
              <w:rPr>
                <w:rStyle w:val="null"/>
                <w:color w:val="auto"/>
              </w:rPr>
              <w:t xml:space="preserve"> </w:t>
            </w:r>
            <w:r w:rsidR="00943F59" w:rsidRPr="00803F29">
              <w:rPr>
                <w:rFonts w:cs="Arial"/>
                <w:color w:val="auto"/>
              </w:rPr>
              <w:t>List of Submitted Documents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John Joseph Ugalino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Hadrian Ang</w:t>
            </w:r>
          </w:p>
        </w:tc>
      </w:tr>
      <w:tr w:rsidR="00803F29" w:rsidRPr="00803F29" w:rsidTr="0097627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Cs w:val="20"/>
              </w:rPr>
            </w:pPr>
            <w:r w:rsidRPr="00803F2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August 11, 2014</w:t>
            </w:r>
          </w:p>
        </w:tc>
      </w:tr>
      <w:tr w:rsidR="00803F29" w:rsidRPr="00803F29" w:rsidTr="0097627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Allows student to view his list of submitted documents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Pr="00803F29">
              <w:rPr>
                <w:rStyle w:val="null"/>
              </w:rPr>
              <w:t xml:space="preserve">View </w:t>
            </w:r>
            <w:r w:rsidRPr="00803F29">
              <w:rPr>
                <w:rFonts w:cs="Arial"/>
              </w:rPr>
              <w:t>List of Submitted Documents</w:t>
            </w:r>
            <w:r w:rsidRPr="00803F29">
              <w:rPr>
                <w:rFonts w:cs="Arial"/>
                <w:szCs w:val="20"/>
              </w:rPr>
              <w:t xml:space="preserve">” button  </w:t>
            </w:r>
          </w:p>
        </w:tc>
      </w:tr>
      <w:tr w:rsidR="00803F29" w:rsidRPr="00803F29" w:rsidTr="0097627E">
        <w:trPr>
          <w:trHeight w:val="255"/>
        </w:trPr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A67EFD">
            <w:pPr>
              <w:pStyle w:val="ListParagraph"/>
              <w:numPr>
                <w:ilvl w:val="0"/>
                <w:numId w:val="82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User is logged on as a student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3F59" w:rsidRPr="00803F29" w:rsidRDefault="008D3FEC" w:rsidP="00A67EFD">
            <w:pPr>
              <w:pStyle w:val="ListParagraph"/>
              <w:numPr>
                <w:ilvl w:val="0"/>
                <w:numId w:val="84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Status of documents to be submitted and their due dates are displayed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A67EFD">
            <w:pPr>
              <w:pStyle w:val="ListParagraph"/>
              <w:numPr>
                <w:ilvl w:val="0"/>
                <w:numId w:val="8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Student clicks “</w:t>
            </w:r>
            <w:r w:rsidRPr="00803F29">
              <w:rPr>
                <w:rStyle w:val="null"/>
              </w:rPr>
              <w:t xml:space="preserve">View </w:t>
            </w:r>
            <w:r w:rsidRPr="00803F29">
              <w:rPr>
                <w:rFonts w:cs="Arial"/>
              </w:rPr>
              <w:t>List of Submitted Documents</w:t>
            </w:r>
            <w:r w:rsidRPr="00803F29">
              <w:rPr>
                <w:rFonts w:cs="Arial"/>
                <w:szCs w:val="20"/>
              </w:rPr>
              <w:t xml:space="preserve">” button  </w:t>
            </w:r>
          </w:p>
          <w:p w:rsidR="008D3FEC" w:rsidRPr="00803F29" w:rsidRDefault="008D3FEC" w:rsidP="00A67EFD">
            <w:pPr>
              <w:pStyle w:val="ListParagraph"/>
              <w:numPr>
                <w:ilvl w:val="0"/>
                <w:numId w:val="83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Status of documents to be submitted and their due dates are displayed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1.1 Internal Server Error (HTTP Code 500) </w:t>
            </w:r>
          </w:p>
          <w:p w:rsidR="00943F59" w:rsidRPr="00803F29" w:rsidRDefault="00943F59" w:rsidP="00A67EFD">
            <w:pPr>
              <w:pStyle w:val="ListParagraph"/>
              <w:numPr>
                <w:ilvl w:val="0"/>
                <w:numId w:val="8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System will log exception and any messages related</w:t>
            </w:r>
          </w:p>
          <w:p w:rsidR="00943F59" w:rsidRPr="00803F29" w:rsidRDefault="00943F59" w:rsidP="00A67EFD">
            <w:pPr>
              <w:pStyle w:val="ListParagraph"/>
              <w:numPr>
                <w:ilvl w:val="0"/>
                <w:numId w:val="85"/>
              </w:num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 xml:space="preserve">System will return error page to User 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Any time the student wishes to view his list of submitted documents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User must be logged-in as a student to view his list of submitted documents</w:t>
            </w:r>
          </w:p>
        </w:tc>
      </w:tr>
      <w:tr w:rsidR="00803F29" w:rsidRPr="00803F29" w:rsidTr="0097627E">
        <w:tc>
          <w:tcPr>
            <w:tcW w:w="2628" w:type="dxa"/>
            <w:gridSpan w:val="2"/>
          </w:tcPr>
          <w:p w:rsidR="00943F59" w:rsidRPr="00803F29" w:rsidRDefault="00943F59" w:rsidP="0097627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803F2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3F59" w:rsidRPr="00803F29" w:rsidRDefault="00943F59" w:rsidP="0097627E">
            <w:pPr>
              <w:rPr>
                <w:rFonts w:cs="Arial"/>
                <w:szCs w:val="20"/>
              </w:rPr>
            </w:pPr>
            <w:r w:rsidRPr="00803F29">
              <w:rPr>
                <w:rFonts w:cs="Arial"/>
                <w:szCs w:val="20"/>
              </w:rPr>
              <w:t>N/A</w:t>
            </w:r>
          </w:p>
        </w:tc>
      </w:tr>
    </w:tbl>
    <w:p w:rsidR="00943F59" w:rsidRPr="00803F29" w:rsidRDefault="00943F59" w:rsidP="00943F59"/>
    <w:p w:rsidR="00B17B78" w:rsidRPr="00803F29" w:rsidRDefault="00B17B78" w:rsidP="00D45A2D"/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3" w:name="_Toc221412490"/>
      <w:bookmarkStart w:id="14" w:name="_Toc221412565"/>
      <w:bookmarkStart w:id="15" w:name="_Toc221413038"/>
      <w:bookmarkStart w:id="16" w:name="_Toc221413152"/>
      <w:bookmarkStart w:id="17" w:name="_Toc221413219"/>
      <w:bookmarkStart w:id="18" w:name="_Toc221414483"/>
      <w:bookmarkStart w:id="19" w:name="_Toc221414561"/>
      <w:bookmarkStart w:id="20" w:name="_Toc221414643"/>
      <w:bookmarkStart w:id="21" w:name="_Toc221414829"/>
      <w:bookmarkStart w:id="22" w:name="_Toc221414951"/>
      <w:bookmarkStart w:id="23" w:name="_Toc221415339"/>
      <w:bookmarkStart w:id="24" w:name="_Toc221416323"/>
      <w:bookmarkStart w:id="25" w:name="_Toc221522344"/>
      <w:bookmarkStart w:id="26" w:name="_Toc221528087"/>
      <w:bookmarkStart w:id="27" w:name="_Toc395564171"/>
      <w:bookmarkStart w:id="28" w:name="_Toc39556517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221414484"/>
      <w:bookmarkStart w:id="30" w:name="_Toc221414562"/>
      <w:bookmarkStart w:id="31" w:name="_Toc221414644"/>
      <w:bookmarkStart w:id="32" w:name="_Toc221414830"/>
      <w:bookmarkStart w:id="33" w:name="_Toc221414952"/>
      <w:bookmarkStart w:id="34" w:name="_Toc221415340"/>
      <w:bookmarkStart w:id="35" w:name="_Toc221416324"/>
      <w:bookmarkStart w:id="36" w:name="_Toc221522345"/>
      <w:bookmarkStart w:id="37" w:name="_Toc221528088"/>
      <w:bookmarkStart w:id="38" w:name="_Toc395564172"/>
      <w:bookmarkStart w:id="39" w:name="_Toc39556517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0" w:name="_Toc221414485"/>
      <w:bookmarkStart w:id="41" w:name="_Toc221414563"/>
      <w:bookmarkStart w:id="42" w:name="_Toc221414645"/>
      <w:bookmarkStart w:id="43" w:name="_Toc221414831"/>
      <w:bookmarkStart w:id="44" w:name="_Toc221414953"/>
      <w:bookmarkStart w:id="45" w:name="_Toc221415341"/>
      <w:bookmarkStart w:id="46" w:name="_Toc221416325"/>
      <w:bookmarkStart w:id="47" w:name="_Toc221522346"/>
      <w:bookmarkStart w:id="48" w:name="_Toc221528089"/>
      <w:bookmarkStart w:id="49" w:name="_Toc395564173"/>
      <w:bookmarkStart w:id="50" w:name="_Toc395565172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1" w:name="_Toc221414486"/>
      <w:bookmarkStart w:id="52" w:name="_Toc221414564"/>
      <w:bookmarkStart w:id="53" w:name="_Toc221414646"/>
      <w:bookmarkStart w:id="54" w:name="_Toc221414832"/>
      <w:bookmarkStart w:id="55" w:name="_Toc221414954"/>
      <w:bookmarkStart w:id="56" w:name="_Toc221415342"/>
      <w:bookmarkStart w:id="57" w:name="_Toc221416326"/>
      <w:bookmarkStart w:id="58" w:name="_Toc221522347"/>
      <w:bookmarkStart w:id="59" w:name="_Toc221528090"/>
      <w:bookmarkStart w:id="60" w:name="_Toc395564174"/>
      <w:bookmarkStart w:id="61" w:name="_Toc39556517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7"/>
      <w:bookmarkStart w:id="63" w:name="_Toc221414565"/>
      <w:bookmarkStart w:id="64" w:name="_Toc221414647"/>
      <w:bookmarkStart w:id="65" w:name="_Toc221414833"/>
      <w:bookmarkStart w:id="66" w:name="_Toc221414955"/>
      <w:bookmarkStart w:id="67" w:name="_Toc221415343"/>
      <w:bookmarkStart w:id="68" w:name="_Toc221416327"/>
      <w:bookmarkStart w:id="69" w:name="_Toc221522348"/>
      <w:bookmarkStart w:id="70" w:name="_Toc221528091"/>
      <w:bookmarkStart w:id="71" w:name="_Toc395564175"/>
      <w:bookmarkStart w:id="72" w:name="_Toc39556517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88"/>
      <w:bookmarkStart w:id="74" w:name="_Toc221414566"/>
      <w:bookmarkStart w:id="75" w:name="_Toc221414648"/>
      <w:bookmarkStart w:id="76" w:name="_Toc221414834"/>
      <w:bookmarkStart w:id="77" w:name="_Toc221414956"/>
      <w:bookmarkStart w:id="78" w:name="_Toc221415344"/>
      <w:bookmarkStart w:id="79" w:name="_Toc221416328"/>
      <w:bookmarkStart w:id="80" w:name="_Toc221522349"/>
      <w:bookmarkStart w:id="81" w:name="_Toc221528092"/>
      <w:bookmarkStart w:id="82" w:name="_Toc395564176"/>
      <w:bookmarkStart w:id="83" w:name="_Toc395565175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4" w:name="_Toc221414489"/>
      <w:bookmarkStart w:id="85" w:name="_Toc221414567"/>
      <w:bookmarkStart w:id="86" w:name="_Toc221414649"/>
      <w:bookmarkStart w:id="87" w:name="_Toc221414835"/>
      <w:bookmarkStart w:id="88" w:name="_Toc221414957"/>
      <w:bookmarkStart w:id="89" w:name="_Toc221415345"/>
      <w:bookmarkStart w:id="90" w:name="_Toc221416329"/>
      <w:bookmarkStart w:id="91" w:name="_Toc221522350"/>
      <w:bookmarkStart w:id="92" w:name="_Toc221528093"/>
      <w:bookmarkStart w:id="93" w:name="_Toc395564177"/>
      <w:bookmarkStart w:id="94" w:name="_Toc395565176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0"/>
      <w:bookmarkStart w:id="96" w:name="_Toc221414568"/>
      <w:bookmarkStart w:id="97" w:name="_Toc221414650"/>
      <w:bookmarkStart w:id="98" w:name="_Toc221414836"/>
      <w:bookmarkStart w:id="99" w:name="_Toc221414958"/>
      <w:bookmarkStart w:id="100" w:name="_Toc221415346"/>
      <w:bookmarkStart w:id="101" w:name="_Toc221416330"/>
      <w:bookmarkStart w:id="102" w:name="_Toc221522351"/>
      <w:bookmarkStart w:id="103" w:name="_Toc221528094"/>
      <w:bookmarkStart w:id="104" w:name="_Toc395564178"/>
      <w:bookmarkStart w:id="105" w:name="_Toc39556517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6" w:name="_Toc221414491"/>
      <w:bookmarkStart w:id="107" w:name="_Toc221414569"/>
      <w:bookmarkStart w:id="108" w:name="_Toc221414651"/>
      <w:bookmarkStart w:id="109" w:name="_Toc221414837"/>
      <w:bookmarkStart w:id="110" w:name="_Toc221414959"/>
      <w:bookmarkStart w:id="111" w:name="_Toc221415347"/>
      <w:bookmarkStart w:id="112" w:name="_Toc221416331"/>
      <w:bookmarkStart w:id="113" w:name="_Toc221522352"/>
      <w:bookmarkStart w:id="114" w:name="_Toc221528095"/>
      <w:bookmarkStart w:id="115" w:name="_Toc395564179"/>
      <w:bookmarkStart w:id="116" w:name="_Toc39556517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17" w:name="_Toc221414492"/>
      <w:bookmarkStart w:id="118" w:name="_Toc221414570"/>
      <w:bookmarkStart w:id="119" w:name="_Toc221414652"/>
      <w:bookmarkStart w:id="120" w:name="_Toc221414838"/>
      <w:bookmarkStart w:id="121" w:name="_Toc221414960"/>
      <w:bookmarkStart w:id="122" w:name="_Toc221415348"/>
      <w:bookmarkStart w:id="123" w:name="_Toc221416332"/>
      <w:bookmarkStart w:id="124" w:name="_Toc221522353"/>
      <w:bookmarkStart w:id="125" w:name="_Toc221528096"/>
      <w:bookmarkStart w:id="126" w:name="_Toc395564180"/>
      <w:bookmarkStart w:id="127" w:name="_Toc395565179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7164FF" w:rsidRPr="00803F29" w:rsidRDefault="007164FF" w:rsidP="00A67EF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8" w:name="_Toc221414493"/>
      <w:bookmarkStart w:id="129" w:name="_Toc221414571"/>
      <w:bookmarkStart w:id="130" w:name="_Toc221414653"/>
      <w:bookmarkStart w:id="131" w:name="_Toc221414839"/>
      <w:bookmarkStart w:id="132" w:name="_Toc221414961"/>
      <w:bookmarkStart w:id="133" w:name="_Toc221415349"/>
      <w:bookmarkStart w:id="134" w:name="_Toc221416333"/>
      <w:bookmarkStart w:id="135" w:name="_Toc221522354"/>
      <w:bookmarkStart w:id="136" w:name="_Toc22152809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sectPr w:rsidR="007164FF" w:rsidRPr="00803F29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6E6" w:rsidRDefault="00C436E6">
      <w:r>
        <w:separator/>
      </w:r>
    </w:p>
  </w:endnote>
  <w:endnote w:type="continuationSeparator" w:id="0">
    <w:p w:rsidR="00C436E6" w:rsidRDefault="00C4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26" w:rsidRDefault="00295F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15042">
      <w:rPr>
        <w:noProof/>
        <w:sz w:val="12"/>
        <w:szCs w:val="12"/>
      </w:rPr>
      <w:t>22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00467"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:rsidR="00295F26" w:rsidRPr="004A7EEA" w:rsidRDefault="00295F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6E6" w:rsidRDefault="00C436E6">
      <w:r>
        <w:separator/>
      </w:r>
    </w:p>
  </w:footnote>
  <w:footnote w:type="continuationSeparator" w:id="0">
    <w:p w:rsidR="00C436E6" w:rsidRDefault="00C4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Default="00295F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95F26" w:rsidRPr="00E906D9" w:rsidRDefault="00295F2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295F26" w:rsidRDefault="00295F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DFB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220EF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32B0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3E4F74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249E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390CAF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00DD8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C17CF4"/>
    <w:multiLevelType w:val="hybridMultilevel"/>
    <w:tmpl w:val="E53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9A3F86"/>
    <w:multiLevelType w:val="hybridMultilevel"/>
    <w:tmpl w:val="2CDC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275C28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F24C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7646E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C717946"/>
    <w:multiLevelType w:val="hybridMultilevel"/>
    <w:tmpl w:val="9BC459B2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A3A65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7A7D6C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E14F80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B42DA9"/>
    <w:multiLevelType w:val="hybridMultilevel"/>
    <w:tmpl w:val="1B24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2936F2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CB0C56"/>
    <w:multiLevelType w:val="hybridMultilevel"/>
    <w:tmpl w:val="669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6A5169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16B12F2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DD3AF6"/>
    <w:multiLevelType w:val="hybridMultilevel"/>
    <w:tmpl w:val="B9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603635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28229B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AC59E7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7">
    <w:nsid w:val="203A1502"/>
    <w:multiLevelType w:val="hybridMultilevel"/>
    <w:tmpl w:val="5AB65C2E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4727AC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22DD428C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23E37292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41055D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6754C9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0047FE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0B528D"/>
    <w:multiLevelType w:val="hybridMultilevel"/>
    <w:tmpl w:val="7718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DE16C3"/>
    <w:multiLevelType w:val="hybridMultilevel"/>
    <w:tmpl w:val="F050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1A62F8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8">
    <w:nsid w:val="30463C1B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1176A47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2C0D1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35CD410D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7F20055"/>
    <w:multiLevelType w:val="hybridMultilevel"/>
    <w:tmpl w:val="D446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88D27B5"/>
    <w:multiLevelType w:val="hybridMultilevel"/>
    <w:tmpl w:val="02C8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A3D07AA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>
    <w:nsid w:val="3A730357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B1A051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>
    <w:nsid w:val="3BC65D7F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8">
    <w:nsid w:val="3E796452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FF85E56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259076D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1">
    <w:nsid w:val="427825B2"/>
    <w:multiLevelType w:val="hybridMultilevel"/>
    <w:tmpl w:val="F050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6D3BD2"/>
    <w:multiLevelType w:val="hybridMultilevel"/>
    <w:tmpl w:val="02C80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830AE5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9B84EB9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4A3F058E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AD33A58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B9C645B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BF666F9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C744724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0">
    <w:nsid w:val="4DB84955"/>
    <w:multiLevelType w:val="hybridMultilevel"/>
    <w:tmpl w:val="6C6E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EA77DD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91126C"/>
    <w:multiLevelType w:val="hybridMultilevel"/>
    <w:tmpl w:val="B9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4323EEA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5">
    <w:nsid w:val="55F84F10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60719C3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E0131A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712139E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7E7732D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58A85CBC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9141D2E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96A6F37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99C718A"/>
    <w:multiLevelType w:val="hybridMultilevel"/>
    <w:tmpl w:val="CC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9C77D29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EFA5A84"/>
    <w:multiLevelType w:val="hybridMultilevel"/>
    <w:tmpl w:val="6C6E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7C5797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F7D12EB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22B597A"/>
    <w:multiLevelType w:val="hybridMultilevel"/>
    <w:tmpl w:val="DE040436"/>
    <w:lvl w:ilvl="0" w:tplc="EA8A6E0C">
      <w:start w:val="1"/>
      <w:numFmt w:val="decimal"/>
      <w:lvlText w:val="%1."/>
      <w:lvlJc w:val="left"/>
      <w:pPr>
        <w:ind w:left="720" w:hanging="360"/>
      </w:pPr>
    </w:lvl>
    <w:lvl w:ilvl="1" w:tplc="1D722490">
      <w:start w:val="1"/>
      <w:numFmt w:val="lowerLetter"/>
      <w:lvlText w:val="%2."/>
      <w:lvlJc w:val="left"/>
      <w:pPr>
        <w:ind w:left="1440" w:hanging="360"/>
      </w:pPr>
    </w:lvl>
    <w:lvl w:ilvl="2" w:tplc="00F63320">
      <w:start w:val="1"/>
      <w:numFmt w:val="lowerRoman"/>
      <w:lvlText w:val="%3."/>
      <w:lvlJc w:val="right"/>
      <w:pPr>
        <w:ind w:left="2160" w:hanging="180"/>
      </w:pPr>
    </w:lvl>
    <w:lvl w:ilvl="3" w:tplc="C60C59F8">
      <w:start w:val="1"/>
      <w:numFmt w:val="decimal"/>
      <w:lvlText w:val="%4."/>
      <w:lvlJc w:val="left"/>
      <w:pPr>
        <w:ind w:left="2880" w:hanging="360"/>
      </w:pPr>
    </w:lvl>
    <w:lvl w:ilvl="4" w:tplc="FDD8E510">
      <w:start w:val="1"/>
      <w:numFmt w:val="lowerLetter"/>
      <w:lvlText w:val="%5."/>
      <w:lvlJc w:val="left"/>
      <w:pPr>
        <w:ind w:left="3600" w:hanging="360"/>
      </w:pPr>
    </w:lvl>
    <w:lvl w:ilvl="5" w:tplc="49E6828E">
      <w:start w:val="1"/>
      <w:numFmt w:val="lowerRoman"/>
      <w:lvlText w:val="%6."/>
      <w:lvlJc w:val="right"/>
      <w:pPr>
        <w:ind w:left="4320" w:hanging="180"/>
      </w:pPr>
    </w:lvl>
    <w:lvl w:ilvl="6" w:tplc="1EB0CBF2">
      <w:start w:val="1"/>
      <w:numFmt w:val="decimal"/>
      <w:lvlText w:val="%7."/>
      <w:lvlJc w:val="left"/>
      <w:pPr>
        <w:ind w:left="5040" w:hanging="360"/>
      </w:pPr>
    </w:lvl>
    <w:lvl w:ilvl="7" w:tplc="A5CC00FE">
      <w:start w:val="1"/>
      <w:numFmt w:val="lowerLetter"/>
      <w:lvlText w:val="%8."/>
      <w:lvlJc w:val="left"/>
      <w:pPr>
        <w:ind w:left="5760" w:hanging="360"/>
      </w:pPr>
    </w:lvl>
    <w:lvl w:ilvl="8" w:tplc="4F2498A4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3767BFA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472461F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>
    <w:nsid w:val="668004B0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6FF1130"/>
    <w:multiLevelType w:val="hybridMultilevel"/>
    <w:tmpl w:val="46B2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9F05E68"/>
    <w:multiLevelType w:val="hybridMultilevel"/>
    <w:tmpl w:val="7718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A2258EE"/>
    <w:multiLevelType w:val="hybridMultilevel"/>
    <w:tmpl w:val="D1B6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DE5E59"/>
    <w:multiLevelType w:val="hybridMultilevel"/>
    <w:tmpl w:val="3D3C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DEF2CEC"/>
    <w:multiLevelType w:val="hybridMultilevel"/>
    <w:tmpl w:val="084459D8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E9A5212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B4345E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1">
    <w:nsid w:val="6F3504E9"/>
    <w:multiLevelType w:val="hybridMultilevel"/>
    <w:tmpl w:val="9B9E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F427629"/>
    <w:multiLevelType w:val="hybridMultilevel"/>
    <w:tmpl w:val="90D85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A6377D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23A5B0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5DF4C2B"/>
    <w:multiLevelType w:val="hybridMultilevel"/>
    <w:tmpl w:val="89888A4E"/>
    <w:lvl w:ilvl="0" w:tplc="BDAE76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6">
    <w:nsid w:val="782F03D3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AD91B4C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BDD1327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CCE470E"/>
    <w:multiLevelType w:val="hybridMultilevel"/>
    <w:tmpl w:val="6A58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CF22A48"/>
    <w:multiLevelType w:val="hybridMultilevel"/>
    <w:tmpl w:val="1822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5C62EC"/>
    <w:multiLevelType w:val="hybridMultilevel"/>
    <w:tmpl w:val="5B98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A1394F"/>
    <w:multiLevelType w:val="hybridMultilevel"/>
    <w:tmpl w:val="FFC4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EF12CEA"/>
    <w:multiLevelType w:val="hybridMultilevel"/>
    <w:tmpl w:val="CEF4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4"/>
  </w:num>
  <w:num w:numId="3">
    <w:abstractNumId w:val="81"/>
  </w:num>
  <w:num w:numId="4">
    <w:abstractNumId w:val="37"/>
  </w:num>
  <w:num w:numId="5">
    <w:abstractNumId w:val="26"/>
  </w:num>
  <w:num w:numId="6">
    <w:abstractNumId w:val="63"/>
  </w:num>
  <w:num w:numId="7">
    <w:abstractNumId w:val="78"/>
  </w:num>
  <w:num w:numId="8">
    <w:abstractNumId w:val="16"/>
  </w:num>
  <w:num w:numId="9">
    <w:abstractNumId w:val="102"/>
  </w:num>
  <w:num w:numId="10">
    <w:abstractNumId w:val="46"/>
  </w:num>
  <w:num w:numId="11">
    <w:abstractNumId w:val="82"/>
  </w:num>
  <w:num w:numId="12">
    <w:abstractNumId w:val="65"/>
  </w:num>
  <w:num w:numId="13">
    <w:abstractNumId w:val="13"/>
  </w:num>
  <w:num w:numId="14">
    <w:abstractNumId w:val="66"/>
  </w:num>
  <w:num w:numId="15">
    <w:abstractNumId w:val="36"/>
  </w:num>
  <w:num w:numId="16">
    <w:abstractNumId w:val="50"/>
  </w:num>
  <w:num w:numId="17">
    <w:abstractNumId w:val="33"/>
  </w:num>
  <w:num w:numId="18">
    <w:abstractNumId w:val="73"/>
  </w:num>
  <w:num w:numId="19">
    <w:abstractNumId w:val="24"/>
  </w:num>
  <w:num w:numId="20">
    <w:abstractNumId w:val="47"/>
  </w:num>
  <w:num w:numId="21">
    <w:abstractNumId w:val="2"/>
  </w:num>
  <w:num w:numId="22">
    <w:abstractNumId w:val="0"/>
  </w:num>
  <w:num w:numId="23">
    <w:abstractNumId w:val="43"/>
  </w:num>
  <w:num w:numId="24">
    <w:abstractNumId w:val="53"/>
  </w:num>
  <w:num w:numId="25">
    <w:abstractNumId w:val="41"/>
  </w:num>
  <w:num w:numId="26">
    <w:abstractNumId w:val="64"/>
  </w:num>
  <w:num w:numId="27">
    <w:abstractNumId w:val="71"/>
  </w:num>
  <w:num w:numId="28">
    <w:abstractNumId w:val="30"/>
  </w:num>
  <w:num w:numId="29">
    <w:abstractNumId w:val="9"/>
  </w:num>
  <w:num w:numId="30">
    <w:abstractNumId w:val="49"/>
  </w:num>
  <w:num w:numId="31">
    <w:abstractNumId w:val="59"/>
  </w:num>
  <w:num w:numId="32">
    <w:abstractNumId w:val="55"/>
  </w:num>
  <w:num w:numId="33">
    <w:abstractNumId w:val="3"/>
  </w:num>
  <w:num w:numId="34">
    <w:abstractNumId w:val="83"/>
  </w:num>
  <w:num w:numId="35">
    <w:abstractNumId w:val="56"/>
  </w:num>
  <w:num w:numId="36">
    <w:abstractNumId w:val="20"/>
  </w:num>
  <w:num w:numId="37">
    <w:abstractNumId w:val="93"/>
  </w:num>
  <w:num w:numId="38">
    <w:abstractNumId w:val="103"/>
  </w:num>
  <w:num w:numId="39">
    <w:abstractNumId w:val="52"/>
  </w:num>
  <w:num w:numId="40">
    <w:abstractNumId w:val="45"/>
  </w:num>
  <w:num w:numId="41">
    <w:abstractNumId w:val="91"/>
  </w:num>
  <w:num w:numId="42">
    <w:abstractNumId w:val="97"/>
  </w:num>
  <w:num w:numId="43">
    <w:abstractNumId w:val="95"/>
  </w:num>
  <w:num w:numId="44">
    <w:abstractNumId w:val="61"/>
  </w:num>
  <w:num w:numId="45">
    <w:abstractNumId w:val="38"/>
  </w:num>
  <w:num w:numId="46">
    <w:abstractNumId w:val="87"/>
  </w:num>
  <w:num w:numId="47">
    <w:abstractNumId w:val="74"/>
  </w:num>
  <w:num w:numId="48">
    <w:abstractNumId w:val="69"/>
  </w:num>
  <w:num w:numId="49">
    <w:abstractNumId w:val="96"/>
  </w:num>
  <w:num w:numId="50">
    <w:abstractNumId w:val="31"/>
  </w:num>
  <w:num w:numId="51">
    <w:abstractNumId w:val="89"/>
  </w:num>
  <w:num w:numId="52">
    <w:abstractNumId w:val="44"/>
  </w:num>
  <w:num w:numId="53">
    <w:abstractNumId w:val="48"/>
  </w:num>
  <w:num w:numId="54">
    <w:abstractNumId w:val="58"/>
  </w:num>
  <w:num w:numId="55">
    <w:abstractNumId w:val="28"/>
  </w:num>
  <w:num w:numId="56">
    <w:abstractNumId w:val="23"/>
  </w:num>
  <w:num w:numId="57">
    <w:abstractNumId w:val="7"/>
  </w:num>
  <w:num w:numId="58">
    <w:abstractNumId w:val="1"/>
  </w:num>
  <w:num w:numId="59">
    <w:abstractNumId w:val="21"/>
  </w:num>
  <w:num w:numId="60">
    <w:abstractNumId w:val="40"/>
  </w:num>
  <w:num w:numId="61">
    <w:abstractNumId w:val="15"/>
  </w:num>
  <w:num w:numId="62">
    <w:abstractNumId w:val="72"/>
  </w:num>
  <w:num w:numId="63">
    <w:abstractNumId w:val="32"/>
  </w:num>
  <w:num w:numId="64">
    <w:abstractNumId w:val="10"/>
  </w:num>
  <w:num w:numId="65">
    <w:abstractNumId w:val="90"/>
  </w:num>
  <w:num w:numId="66">
    <w:abstractNumId w:val="39"/>
  </w:num>
  <w:num w:numId="67">
    <w:abstractNumId w:val="101"/>
  </w:num>
  <w:num w:numId="68">
    <w:abstractNumId w:val="62"/>
  </w:num>
  <w:num w:numId="69">
    <w:abstractNumId w:val="34"/>
  </w:num>
  <w:num w:numId="70">
    <w:abstractNumId w:val="98"/>
  </w:num>
  <w:num w:numId="71">
    <w:abstractNumId w:val="85"/>
  </w:num>
  <w:num w:numId="72">
    <w:abstractNumId w:val="22"/>
  </w:num>
  <w:num w:numId="73">
    <w:abstractNumId w:val="6"/>
  </w:num>
  <w:num w:numId="74">
    <w:abstractNumId w:val="25"/>
  </w:num>
  <w:num w:numId="75">
    <w:abstractNumId w:val="70"/>
  </w:num>
  <w:num w:numId="76">
    <w:abstractNumId w:val="76"/>
  </w:num>
  <w:num w:numId="77">
    <w:abstractNumId w:val="86"/>
  </w:num>
  <w:num w:numId="78">
    <w:abstractNumId w:val="99"/>
  </w:num>
  <w:num w:numId="79">
    <w:abstractNumId w:val="35"/>
  </w:num>
  <w:num w:numId="80">
    <w:abstractNumId w:val="17"/>
  </w:num>
  <w:num w:numId="81">
    <w:abstractNumId w:val="92"/>
  </w:num>
  <w:num w:numId="82">
    <w:abstractNumId w:val="60"/>
  </w:num>
  <w:num w:numId="83">
    <w:abstractNumId w:val="75"/>
  </w:num>
  <w:num w:numId="84">
    <w:abstractNumId w:val="19"/>
  </w:num>
  <w:num w:numId="85">
    <w:abstractNumId w:val="51"/>
  </w:num>
  <w:num w:numId="86">
    <w:abstractNumId w:val="42"/>
  </w:num>
  <w:num w:numId="87">
    <w:abstractNumId w:val="11"/>
  </w:num>
  <w:num w:numId="88">
    <w:abstractNumId w:val="18"/>
  </w:num>
  <w:num w:numId="89">
    <w:abstractNumId w:val="29"/>
  </w:num>
  <w:num w:numId="90">
    <w:abstractNumId w:val="100"/>
  </w:num>
  <w:num w:numId="91">
    <w:abstractNumId w:val="67"/>
  </w:num>
  <w:num w:numId="92">
    <w:abstractNumId w:val="77"/>
  </w:num>
  <w:num w:numId="93">
    <w:abstractNumId w:val="80"/>
  </w:num>
  <w:num w:numId="94">
    <w:abstractNumId w:val="54"/>
  </w:num>
  <w:num w:numId="95">
    <w:abstractNumId w:val="5"/>
  </w:num>
  <w:num w:numId="96">
    <w:abstractNumId w:val="79"/>
  </w:num>
  <w:num w:numId="97">
    <w:abstractNumId w:val="27"/>
  </w:num>
  <w:num w:numId="98">
    <w:abstractNumId w:val="88"/>
  </w:num>
  <w:num w:numId="99">
    <w:abstractNumId w:val="8"/>
  </w:num>
  <w:num w:numId="100">
    <w:abstractNumId w:val="68"/>
  </w:num>
  <w:num w:numId="101">
    <w:abstractNumId w:val="4"/>
  </w:num>
  <w:num w:numId="102">
    <w:abstractNumId w:val="94"/>
  </w:num>
  <w:num w:numId="103">
    <w:abstractNumId w:val="14"/>
  </w:num>
  <w:num w:numId="104">
    <w:abstractNumId w:val="57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2A"/>
    <w:rsid w:val="00000E19"/>
    <w:rsid w:val="00002240"/>
    <w:rsid w:val="0001280E"/>
    <w:rsid w:val="00014F39"/>
    <w:rsid w:val="000204C6"/>
    <w:rsid w:val="00024188"/>
    <w:rsid w:val="00030F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E5656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4E08"/>
    <w:rsid w:val="0013598B"/>
    <w:rsid w:val="00135F68"/>
    <w:rsid w:val="001439D6"/>
    <w:rsid w:val="00157149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6D1"/>
    <w:rsid w:val="001B5C03"/>
    <w:rsid w:val="001C2ED1"/>
    <w:rsid w:val="001D075B"/>
    <w:rsid w:val="001D0B0E"/>
    <w:rsid w:val="001D1CAD"/>
    <w:rsid w:val="001E10F2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1F6"/>
    <w:rsid w:val="0026136A"/>
    <w:rsid w:val="002618D3"/>
    <w:rsid w:val="0027397B"/>
    <w:rsid w:val="00291827"/>
    <w:rsid w:val="00295F26"/>
    <w:rsid w:val="002A0786"/>
    <w:rsid w:val="002A1A60"/>
    <w:rsid w:val="002A2883"/>
    <w:rsid w:val="002A3021"/>
    <w:rsid w:val="002B65C7"/>
    <w:rsid w:val="002C112E"/>
    <w:rsid w:val="002C1910"/>
    <w:rsid w:val="002C66EA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1CF7"/>
    <w:rsid w:val="003E2945"/>
    <w:rsid w:val="003E3014"/>
    <w:rsid w:val="003E31B4"/>
    <w:rsid w:val="003E45EF"/>
    <w:rsid w:val="003F10EC"/>
    <w:rsid w:val="003F32B1"/>
    <w:rsid w:val="003F568C"/>
    <w:rsid w:val="004219BF"/>
    <w:rsid w:val="00424450"/>
    <w:rsid w:val="0042519A"/>
    <w:rsid w:val="004263DE"/>
    <w:rsid w:val="00456596"/>
    <w:rsid w:val="0045695A"/>
    <w:rsid w:val="00456F52"/>
    <w:rsid w:val="00460935"/>
    <w:rsid w:val="0046336B"/>
    <w:rsid w:val="0046579E"/>
    <w:rsid w:val="00474C7D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B7D31"/>
    <w:rsid w:val="004C44F8"/>
    <w:rsid w:val="004C67F9"/>
    <w:rsid w:val="004D0443"/>
    <w:rsid w:val="004D44BE"/>
    <w:rsid w:val="004D44C7"/>
    <w:rsid w:val="004D6A02"/>
    <w:rsid w:val="004E1FC4"/>
    <w:rsid w:val="004E770F"/>
    <w:rsid w:val="004F4A57"/>
    <w:rsid w:val="005143D5"/>
    <w:rsid w:val="00514E3F"/>
    <w:rsid w:val="0052078C"/>
    <w:rsid w:val="00524053"/>
    <w:rsid w:val="00532270"/>
    <w:rsid w:val="00535E76"/>
    <w:rsid w:val="00541CF9"/>
    <w:rsid w:val="00545B77"/>
    <w:rsid w:val="0055091B"/>
    <w:rsid w:val="00552F08"/>
    <w:rsid w:val="00557499"/>
    <w:rsid w:val="005631E1"/>
    <w:rsid w:val="0057531D"/>
    <w:rsid w:val="00575794"/>
    <w:rsid w:val="00593619"/>
    <w:rsid w:val="005A2674"/>
    <w:rsid w:val="005A5C9D"/>
    <w:rsid w:val="005B4215"/>
    <w:rsid w:val="005C1BA9"/>
    <w:rsid w:val="005D6F5D"/>
    <w:rsid w:val="005D7E8E"/>
    <w:rsid w:val="005E1448"/>
    <w:rsid w:val="005F2AA3"/>
    <w:rsid w:val="005F30A6"/>
    <w:rsid w:val="006077C5"/>
    <w:rsid w:val="0061161F"/>
    <w:rsid w:val="00611C48"/>
    <w:rsid w:val="0061219D"/>
    <w:rsid w:val="00613BD8"/>
    <w:rsid w:val="00620882"/>
    <w:rsid w:val="00623E80"/>
    <w:rsid w:val="00642359"/>
    <w:rsid w:val="00644DF5"/>
    <w:rsid w:val="006462E2"/>
    <w:rsid w:val="00653997"/>
    <w:rsid w:val="00653A72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A58F3"/>
    <w:rsid w:val="006A7F5B"/>
    <w:rsid w:val="006B0083"/>
    <w:rsid w:val="006B7B31"/>
    <w:rsid w:val="006C15C5"/>
    <w:rsid w:val="006C6A57"/>
    <w:rsid w:val="006D467B"/>
    <w:rsid w:val="006E0EBD"/>
    <w:rsid w:val="006E3EEB"/>
    <w:rsid w:val="006E53CC"/>
    <w:rsid w:val="006F0A1F"/>
    <w:rsid w:val="006F619C"/>
    <w:rsid w:val="00702BF3"/>
    <w:rsid w:val="00715042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B5239"/>
    <w:rsid w:val="007C2383"/>
    <w:rsid w:val="007C45DF"/>
    <w:rsid w:val="007C6E6D"/>
    <w:rsid w:val="007D16E2"/>
    <w:rsid w:val="007D6AEB"/>
    <w:rsid w:val="007D79E2"/>
    <w:rsid w:val="007E0F4F"/>
    <w:rsid w:val="007E7FAB"/>
    <w:rsid w:val="007F2D38"/>
    <w:rsid w:val="00800467"/>
    <w:rsid w:val="00803F29"/>
    <w:rsid w:val="0080560A"/>
    <w:rsid w:val="00813BCC"/>
    <w:rsid w:val="008178DE"/>
    <w:rsid w:val="008209B0"/>
    <w:rsid w:val="00823A07"/>
    <w:rsid w:val="008313B8"/>
    <w:rsid w:val="00842AEE"/>
    <w:rsid w:val="0085081F"/>
    <w:rsid w:val="0086399A"/>
    <w:rsid w:val="00866353"/>
    <w:rsid w:val="008663F4"/>
    <w:rsid w:val="00872068"/>
    <w:rsid w:val="00883C9E"/>
    <w:rsid w:val="00884F85"/>
    <w:rsid w:val="008971E8"/>
    <w:rsid w:val="008A02DD"/>
    <w:rsid w:val="008A7D25"/>
    <w:rsid w:val="008C668D"/>
    <w:rsid w:val="008D3FEC"/>
    <w:rsid w:val="008E47AD"/>
    <w:rsid w:val="009008E3"/>
    <w:rsid w:val="00912828"/>
    <w:rsid w:val="009178EB"/>
    <w:rsid w:val="00933EFD"/>
    <w:rsid w:val="00935DD0"/>
    <w:rsid w:val="00943F59"/>
    <w:rsid w:val="00947012"/>
    <w:rsid w:val="0095661F"/>
    <w:rsid w:val="009570BC"/>
    <w:rsid w:val="00957494"/>
    <w:rsid w:val="00960F0D"/>
    <w:rsid w:val="00975A8D"/>
    <w:rsid w:val="00976256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317"/>
    <w:rsid w:val="00A205BE"/>
    <w:rsid w:val="00A20D49"/>
    <w:rsid w:val="00A21FFC"/>
    <w:rsid w:val="00A22D8E"/>
    <w:rsid w:val="00A42154"/>
    <w:rsid w:val="00A56ABF"/>
    <w:rsid w:val="00A57261"/>
    <w:rsid w:val="00A6280F"/>
    <w:rsid w:val="00A63A5E"/>
    <w:rsid w:val="00A65A27"/>
    <w:rsid w:val="00A67EFD"/>
    <w:rsid w:val="00A71737"/>
    <w:rsid w:val="00A77D76"/>
    <w:rsid w:val="00A805F6"/>
    <w:rsid w:val="00A814C9"/>
    <w:rsid w:val="00A86200"/>
    <w:rsid w:val="00A933B5"/>
    <w:rsid w:val="00AA4F58"/>
    <w:rsid w:val="00AB3A97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17B78"/>
    <w:rsid w:val="00B22189"/>
    <w:rsid w:val="00B26F17"/>
    <w:rsid w:val="00B27F77"/>
    <w:rsid w:val="00B35F3A"/>
    <w:rsid w:val="00B47B12"/>
    <w:rsid w:val="00B51091"/>
    <w:rsid w:val="00B55B84"/>
    <w:rsid w:val="00B658D5"/>
    <w:rsid w:val="00B7049E"/>
    <w:rsid w:val="00B70599"/>
    <w:rsid w:val="00B8211E"/>
    <w:rsid w:val="00B82749"/>
    <w:rsid w:val="00B86E5C"/>
    <w:rsid w:val="00B94BF1"/>
    <w:rsid w:val="00B94DE8"/>
    <w:rsid w:val="00B97194"/>
    <w:rsid w:val="00BA0740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660D"/>
    <w:rsid w:val="00C27A5A"/>
    <w:rsid w:val="00C40149"/>
    <w:rsid w:val="00C42F26"/>
    <w:rsid w:val="00C436E6"/>
    <w:rsid w:val="00C4467F"/>
    <w:rsid w:val="00C45494"/>
    <w:rsid w:val="00C46562"/>
    <w:rsid w:val="00C54D24"/>
    <w:rsid w:val="00C55BC5"/>
    <w:rsid w:val="00C613F0"/>
    <w:rsid w:val="00C66F2F"/>
    <w:rsid w:val="00C71B2D"/>
    <w:rsid w:val="00C73F99"/>
    <w:rsid w:val="00C7779F"/>
    <w:rsid w:val="00C77E12"/>
    <w:rsid w:val="00C81C68"/>
    <w:rsid w:val="00C821EA"/>
    <w:rsid w:val="00C8585E"/>
    <w:rsid w:val="00C85C70"/>
    <w:rsid w:val="00C86C3C"/>
    <w:rsid w:val="00C945BE"/>
    <w:rsid w:val="00CA0FD8"/>
    <w:rsid w:val="00CA3A22"/>
    <w:rsid w:val="00CA7F6C"/>
    <w:rsid w:val="00CB785E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27D18"/>
    <w:rsid w:val="00D3727D"/>
    <w:rsid w:val="00D37D9D"/>
    <w:rsid w:val="00D4161B"/>
    <w:rsid w:val="00D45A2D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90E81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26C8"/>
    <w:rsid w:val="00E138FB"/>
    <w:rsid w:val="00E13C7E"/>
    <w:rsid w:val="00E1649F"/>
    <w:rsid w:val="00E254DD"/>
    <w:rsid w:val="00E2558A"/>
    <w:rsid w:val="00E30D6A"/>
    <w:rsid w:val="00E3305C"/>
    <w:rsid w:val="00E330DB"/>
    <w:rsid w:val="00E537A2"/>
    <w:rsid w:val="00E64427"/>
    <w:rsid w:val="00E74EA5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C76A3"/>
    <w:rsid w:val="00ED0E13"/>
    <w:rsid w:val="00ED412F"/>
    <w:rsid w:val="00ED5FAA"/>
    <w:rsid w:val="00EF76AE"/>
    <w:rsid w:val="00F051E7"/>
    <w:rsid w:val="00F13B64"/>
    <w:rsid w:val="00F147B6"/>
    <w:rsid w:val="00F1612A"/>
    <w:rsid w:val="00F211BB"/>
    <w:rsid w:val="00F251B1"/>
    <w:rsid w:val="00F25941"/>
    <w:rsid w:val="00F305F6"/>
    <w:rsid w:val="00F361D8"/>
    <w:rsid w:val="00F417B7"/>
    <w:rsid w:val="00F45155"/>
    <w:rsid w:val="00F511AE"/>
    <w:rsid w:val="00F522FD"/>
    <w:rsid w:val="00F53B89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CBB2D-AB3F-448A-945D-9A3C537B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null">
    <w:name w:val="null"/>
    <w:basedOn w:val="DefaultParagraphFont"/>
    <w:rsid w:val="0094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9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83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862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988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rian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03B7E8-1C0D-4CA6-B37A-EF2D10EB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</Template>
  <TotalTime>33</TotalTime>
  <Pages>24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30881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Hadrian Ang</dc:creator>
  <cp:keywords/>
  <dc:description>This template was provided to the IIBA</dc:description>
  <cp:lastModifiedBy>Hadrian Ang</cp:lastModifiedBy>
  <cp:revision>18</cp:revision>
  <cp:lastPrinted>2009-02-05T00:31:00Z</cp:lastPrinted>
  <dcterms:created xsi:type="dcterms:W3CDTF">2014-08-11T15:47:00Z</dcterms:created>
  <dcterms:modified xsi:type="dcterms:W3CDTF">2014-08-12T02:41:00Z</dcterms:modified>
</cp:coreProperties>
</file>